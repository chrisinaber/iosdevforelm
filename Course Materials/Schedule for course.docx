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64B99" w14:textId="77777777" w:rsidR="0046730D" w:rsidRPr="0046730D" w:rsidRDefault="0046730D" w:rsidP="00D80290">
      <w:pPr>
        <w:spacing w:after="120"/>
        <w:rPr>
          <w:rFonts w:cstheme="minorHAnsi"/>
          <w:b/>
          <w:bCs/>
          <w:sz w:val="28"/>
          <w:szCs w:val="28"/>
        </w:rPr>
      </w:pPr>
      <w:r w:rsidRPr="0046730D">
        <w:rPr>
          <w:rFonts w:cstheme="minorHAnsi"/>
          <w:b/>
          <w:bCs/>
          <w:sz w:val="28"/>
          <w:szCs w:val="28"/>
        </w:rPr>
        <w:t>Overview</w:t>
      </w:r>
    </w:p>
    <w:p w14:paraId="054B81D9" w14:textId="1552A3F9" w:rsidR="00A332D0" w:rsidRDefault="00574AA5" w:rsidP="00D80290">
      <w:pPr>
        <w:pStyle w:val="Heading3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 w:val="0"/>
          <w:bCs w:val="0"/>
          <w:color w:val="40404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This course will covered the fundamentals of building apps for iOS in Swift, as well as covering additional topics that address the needs of Elm Company.</w:t>
      </w:r>
    </w:p>
    <w:p w14:paraId="3D660F5A" w14:textId="77777777" w:rsidR="00574AA5" w:rsidRDefault="00574AA5" w:rsidP="00574AA5">
      <w:pPr>
        <w:numPr>
          <w:ilvl w:val="0"/>
          <w:numId w:val="30"/>
        </w:numPr>
        <w:spacing w:before="100" w:beforeAutospacing="1" w:after="100" w:afterAutospacing="1"/>
        <w:rPr>
          <w:rFonts w:ascii="Arial" w:eastAsia="Times New Roman" w:hAnsi="Arial" w:cs="Arial"/>
          <w:color w:val="404040"/>
        </w:rPr>
      </w:pPr>
      <w:r w:rsidRPr="00595751">
        <w:rPr>
          <w:rFonts w:ascii="Arial" w:eastAsia="Times New Roman" w:hAnsi="Arial" w:cs="Arial"/>
          <w:color w:val="404040"/>
        </w:rPr>
        <w:t>Fundamentals of the Swift programming language</w:t>
      </w:r>
    </w:p>
    <w:p w14:paraId="0F67BA1A" w14:textId="77777777" w:rsidR="00574AA5" w:rsidRDefault="00574AA5" w:rsidP="00574AA5">
      <w:pPr>
        <w:numPr>
          <w:ilvl w:val="0"/>
          <w:numId w:val="30"/>
        </w:numPr>
        <w:spacing w:before="100" w:beforeAutospacing="1" w:after="100" w:afterAutospacing="1"/>
        <w:rPr>
          <w:rFonts w:ascii="Arial" w:eastAsia="Times New Roman" w:hAnsi="Arial" w:cs="Arial"/>
          <w:color w:val="404040"/>
        </w:rPr>
      </w:pPr>
      <w:r>
        <w:rPr>
          <w:rFonts w:ascii="Arial" w:eastAsia="Times New Roman" w:hAnsi="Arial" w:cs="Arial"/>
          <w:color w:val="404040"/>
        </w:rPr>
        <w:t xml:space="preserve">Building great user interfaces with </w:t>
      </w:r>
      <w:proofErr w:type="spellStart"/>
      <w:r>
        <w:rPr>
          <w:rFonts w:ascii="Arial" w:eastAsia="Times New Roman" w:hAnsi="Arial" w:cs="Arial"/>
          <w:color w:val="404040"/>
        </w:rPr>
        <w:t>UIKit</w:t>
      </w:r>
      <w:proofErr w:type="spellEnd"/>
    </w:p>
    <w:p w14:paraId="195B3916" w14:textId="77777777" w:rsidR="00574AA5" w:rsidRDefault="00574AA5" w:rsidP="00574AA5">
      <w:pPr>
        <w:numPr>
          <w:ilvl w:val="0"/>
          <w:numId w:val="30"/>
        </w:numPr>
        <w:spacing w:before="100" w:beforeAutospacing="1" w:after="100" w:afterAutospacing="1"/>
        <w:rPr>
          <w:rFonts w:ascii="Arial" w:eastAsia="Times New Roman" w:hAnsi="Arial" w:cs="Arial"/>
          <w:color w:val="404040"/>
        </w:rPr>
      </w:pPr>
      <w:r>
        <w:rPr>
          <w:rFonts w:ascii="Arial" w:eastAsia="Times New Roman" w:hAnsi="Arial" w:cs="Arial"/>
          <w:color w:val="404040"/>
        </w:rPr>
        <w:t>Targeting different phones and tablets</w:t>
      </w:r>
    </w:p>
    <w:p w14:paraId="5BA9B8F6" w14:textId="77777777" w:rsidR="00574AA5" w:rsidRPr="00595751" w:rsidRDefault="00574AA5" w:rsidP="00574AA5">
      <w:pPr>
        <w:numPr>
          <w:ilvl w:val="0"/>
          <w:numId w:val="30"/>
        </w:numPr>
        <w:spacing w:before="100" w:beforeAutospacing="1" w:after="100" w:afterAutospacing="1"/>
        <w:rPr>
          <w:rFonts w:ascii="Arial" w:eastAsia="Times New Roman" w:hAnsi="Arial" w:cs="Arial"/>
          <w:color w:val="404040"/>
        </w:rPr>
      </w:pPr>
      <w:r>
        <w:rPr>
          <w:rFonts w:ascii="Arial" w:eastAsia="Times New Roman" w:hAnsi="Arial" w:cs="Arial"/>
          <w:color w:val="404040"/>
        </w:rPr>
        <w:t>Showing data in table views, and linking screens</w:t>
      </w:r>
    </w:p>
    <w:p w14:paraId="1929A982" w14:textId="2759C555" w:rsidR="00574AA5" w:rsidRPr="00595751" w:rsidRDefault="00574AA5" w:rsidP="00574AA5">
      <w:pPr>
        <w:numPr>
          <w:ilvl w:val="0"/>
          <w:numId w:val="30"/>
        </w:numPr>
        <w:spacing w:before="100" w:beforeAutospacing="1" w:after="100" w:afterAutospacing="1"/>
        <w:rPr>
          <w:rFonts w:ascii="Arial" w:eastAsia="Times New Roman" w:hAnsi="Arial" w:cs="Arial"/>
          <w:color w:val="404040"/>
        </w:rPr>
      </w:pPr>
      <w:r w:rsidRPr="00595751">
        <w:rPr>
          <w:rFonts w:ascii="Arial" w:eastAsia="Times New Roman" w:hAnsi="Arial" w:cs="Arial"/>
          <w:color w:val="404040"/>
        </w:rPr>
        <w:t>Core Cocoa Touch frameworks</w:t>
      </w:r>
      <w:r>
        <w:rPr>
          <w:rFonts w:ascii="Arial" w:eastAsia="Times New Roman" w:hAnsi="Arial" w:cs="Arial"/>
          <w:color w:val="404040"/>
        </w:rPr>
        <w:t xml:space="preserve"> such as Mapping and Multi-touch</w:t>
      </w:r>
    </w:p>
    <w:p w14:paraId="6E58A888" w14:textId="479D3DE9" w:rsidR="00574AA5" w:rsidRPr="00452235" w:rsidRDefault="00574AA5" w:rsidP="00574AA5">
      <w:pPr>
        <w:numPr>
          <w:ilvl w:val="0"/>
          <w:numId w:val="30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452235">
        <w:rPr>
          <w:rFonts w:ascii="Arial" w:eastAsia="Times New Roman" w:hAnsi="Arial" w:cs="Arial"/>
          <w:color w:val="000000" w:themeColor="text1"/>
        </w:rPr>
        <w:t>Saving and restoring data</w:t>
      </w:r>
      <w:r>
        <w:rPr>
          <w:rFonts w:ascii="Arial" w:eastAsia="Times New Roman" w:hAnsi="Arial" w:cs="Arial"/>
          <w:color w:val="000000" w:themeColor="text1"/>
        </w:rPr>
        <w:t xml:space="preserve"> with JSON</w:t>
      </w:r>
      <w:r w:rsidR="00DE6912">
        <w:rPr>
          <w:rFonts w:ascii="Arial" w:eastAsia="Times New Roman" w:hAnsi="Arial" w:cs="Arial"/>
          <w:color w:val="000000" w:themeColor="text1"/>
        </w:rPr>
        <w:t xml:space="preserve">, XML and </w:t>
      </w:r>
      <w:proofErr w:type="spellStart"/>
      <w:r w:rsidR="00DE6912">
        <w:rPr>
          <w:rFonts w:ascii="Arial" w:eastAsia="Times New Roman" w:hAnsi="Arial" w:cs="Arial"/>
          <w:color w:val="000000" w:themeColor="text1"/>
        </w:rPr>
        <w:t>CoreData</w:t>
      </w:r>
      <w:proofErr w:type="spellEnd"/>
    </w:p>
    <w:p w14:paraId="5A464E1C" w14:textId="77777777" w:rsidR="00574AA5" w:rsidRPr="00595751" w:rsidRDefault="00574AA5" w:rsidP="00574AA5">
      <w:pPr>
        <w:numPr>
          <w:ilvl w:val="0"/>
          <w:numId w:val="30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Delighting the user with a</w:t>
      </w:r>
      <w:r w:rsidRPr="00595751">
        <w:rPr>
          <w:rFonts w:ascii="Arial" w:eastAsia="Times New Roman" w:hAnsi="Arial" w:cs="Arial"/>
          <w:color w:val="000000" w:themeColor="text1"/>
        </w:rPr>
        <w:t>nimation</w:t>
      </w:r>
    </w:p>
    <w:p w14:paraId="7387D67B" w14:textId="5C1509AF" w:rsidR="00574AA5" w:rsidRDefault="00574AA5" w:rsidP="00574AA5">
      <w:pPr>
        <w:numPr>
          <w:ilvl w:val="0"/>
          <w:numId w:val="30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452235">
        <w:rPr>
          <w:rFonts w:ascii="Arial" w:eastAsia="Times New Roman" w:hAnsi="Arial" w:cs="Arial"/>
          <w:color w:val="000000" w:themeColor="text1"/>
        </w:rPr>
        <w:t xml:space="preserve">Network </w:t>
      </w:r>
      <w:r>
        <w:rPr>
          <w:rFonts w:ascii="Arial" w:eastAsia="Times New Roman" w:hAnsi="Arial" w:cs="Arial"/>
          <w:color w:val="000000" w:themeColor="text1"/>
        </w:rPr>
        <w:t>services</w:t>
      </w:r>
      <w:r w:rsidRPr="00452235">
        <w:rPr>
          <w:rFonts w:ascii="Arial" w:eastAsia="Times New Roman" w:hAnsi="Arial" w:cs="Arial"/>
          <w:color w:val="000000" w:themeColor="text1"/>
        </w:rPr>
        <w:t xml:space="preserve"> and displaying web </w:t>
      </w:r>
      <w:r>
        <w:rPr>
          <w:rFonts w:ascii="Arial" w:eastAsia="Times New Roman" w:hAnsi="Arial" w:cs="Arial"/>
          <w:color w:val="000000" w:themeColor="text1"/>
        </w:rPr>
        <w:t>data</w:t>
      </w:r>
    </w:p>
    <w:p w14:paraId="2E2164A1" w14:textId="6254C12D" w:rsidR="00574AA5" w:rsidRDefault="00574AA5" w:rsidP="00574AA5">
      <w:pPr>
        <w:numPr>
          <w:ilvl w:val="0"/>
          <w:numId w:val="30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Notifications </w:t>
      </w:r>
    </w:p>
    <w:p w14:paraId="0AF8593C" w14:textId="44ECE4CC" w:rsidR="00574AA5" w:rsidRPr="0037452C" w:rsidRDefault="00BD1339" w:rsidP="0037452C">
      <w:pPr>
        <w:numPr>
          <w:ilvl w:val="0"/>
          <w:numId w:val="30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452235">
        <w:rPr>
          <w:rFonts w:ascii="Arial" w:eastAsia="Times New Roman" w:hAnsi="Arial" w:cs="Arial"/>
          <w:color w:val="000000" w:themeColor="text1"/>
        </w:rPr>
        <w:t>Making great apps and deploying to app store</w:t>
      </w:r>
    </w:p>
    <w:p w14:paraId="43CA554B" w14:textId="3C2CB382" w:rsidR="0046730D" w:rsidRDefault="00E10728" w:rsidP="00BB61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Proposed </w:t>
      </w:r>
      <w:r w:rsidR="0046730D" w:rsidRPr="0046730D">
        <w:rPr>
          <w:b/>
          <w:bCs/>
          <w:sz w:val="28"/>
          <w:szCs w:val="28"/>
        </w:rPr>
        <w:t>Syllabu</w:t>
      </w:r>
      <w:r w:rsidR="00BB61D2">
        <w:rPr>
          <w:b/>
          <w:bCs/>
          <w:sz w:val="28"/>
          <w:szCs w:val="28"/>
        </w:rPr>
        <w:t>s</w:t>
      </w:r>
    </w:p>
    <w:p w14:paraId="2B613BF2" w14:textId="65E16D08" w:rsidR="00E10728" w:rsidRDefault="00DE6912" w:rsidP="00BB61D2">
      <w:pPr>
        <w:rPr>
          <w:i/>
          <w:iCs/>
          <w:sz w:val="28"/>
          <w:szCs w:val="28"/>
        </w:rPr>
      </w:pPr>
      <w:r w:rsidRPr="00DE6912">
        <w:rPr>
          <w:i/>
          <w:iCs/>
          <w:sz w:val="28"/>
          <w:szCs w:val="28"/>
        </w:rPr>
        <w:t>Instructions for Xcode installation and setup will be distributed before the course</w:t>
      </w:r>
      <w:r w:rsidR="00002341">
        <w:rPr>
          <w:i/>
          <w:iCs/>
          <w:sz w:val="28"/>
          <w:szCs w:val="28"/>
        </w:rPr>
        <w:t>.</w:t>
      </w:r>
    </w:p>
    <w:p w14:paraId="1420C598" w14:textId="48490B18" w:rsidR="00002341" w:rsidRDefault="00002341" w:rsidP="00BB61D2">
      <w:pPr>
        <w:rPr>
          <w:i/>
          <w:iCs/>
          <w:sz w:val="28"/>
          <w:szCs w:val="28"/>
        </w:rPr>
      </w:pPr>
    </w:p>
    <w:p w14:paraId="4F75D266" w14:textId="3D1DC264" w:rsidR="00002341" w:rsidRDefault="0000234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39B7453A" w14:textId="77777777" w:rsidR="0031333F" w:rsidRPr="00DE6912" w:rsidRDefault="0031333F" w:rsidP="00BB61D2">
      <w:pPr>
        <w:rPr>
          <w:i/>
          <w:iCs/>
          <w:sz w:val="28"/>
          <w:szCs w:val="28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31333F" w14:paraId="6F8F5209" w14:textId="77777777" w:rsidTr="00002341">
        <w:tc>
          <w:tcPr>
            <w:tcW w:w="9493" w:type="dxa"/>
          </w:tcPr>
          <w:p w14:paraId="684B2186" w14:textId="03416514" w:rsidR="0031333F" w:rsidRPr="00590FAD" w:rsidRDefault="0031333F" w:rsidP="00BB61D2">
            <w:pPr>
              <w:pStyle w:val="Heading3"/>
              <w:shd w:val="clear" w:color="auto" w:fill="FFFFFF"/>
              <w:spacing w:before="200" w:beforeAutospacing="0" w:after="200" w:afterAutospacing="0"/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  <w:t>Day</w:t>
            </w:r>
            <w:r w:rsidRPr="00590FAD"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  <w:t xml:space="preserve"> 1</w:t>
            </w:r>
          </w:p>
          <w:p w14:paraId="0A238DF5" w14:textId="22A5BEE4" w:rsidR="0031333F" w:rsidRPr="00BB50FE" w:rsidRDefault="0031333F" w:rsidP="00BB61D2">
            <w:pPr>
              <w:rPr>
                <w:b/>
                <w:bCs/>
              </w:rPr>
            </w:pPr>
            <w:r w:rsidRPr="00BB50FE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1</w:t>
            </w:r>
            <w:r w:rsidRPr="00BB50FE">
              <w:rPr>
                <w:b/>
                <w:bCs/>
              </w:rPr>
              <w:t xml:space="preserve">: Introduction to </w:t>
            </w:r>
            <w:r>
              <w:rPr>
                <w:b/>
                <w:bCs/>
              </w:rPr>
              <w:t>Swift</w:t>
            </w:r>
          </w:p>
          <w:p w14:paraId="04784BBF" w14:textId="547EC297" w:rsidR="00245595" w:rsidRDefault="00245595" w:rsidP="00245595">
            <w:pPr>
              <w:pStyle w:val="ListParagraph"/>
              <w:numPr>
                <w:ilvl w:val="0"/>
                <w:numId w:val="20"/>
              </w:numPr>
              <w:tabs>
                <w:tab w:val="num" w:pos="720"/>
              </w:tabs>
              <w:suppressAutoHyphens w:val="0"/>
              <w:contextualSpacing/>
            </w:pPr>
            <w:r>
              <w:t>Trainer and Delegate Introductions / Intro to course</w:t>
            </w:r>
          </w:p>
          <w:p w14:paraId="70E64B4C" w14:textId="1F39B8EE" w:rsidR="0031333F" w:rsidRDefault="0031333F" w:rsidP="00BB61D2">
            <w:pPr>
              <w:pStyle w:val="ListParagraph"/>
              <w:numPr>
                <w:ilvl w:val="0"/>
                <w:numId w:val="20"/>
              </w:numPr>
              <w:tabs>
                <w:tab w:val="num" w:pos="720"/>
              </w:tabs>
              <w:suppressAutoHyphens w:val="0"/>
              <w:contextualSpacing/>
            </w:pPr>
            <w:r>
              <w:t>Foundations of Swift</w:t>
            </w:r>
          </w:p>
          <w:p w14:paraId="2D9D74C8" w14:textId="410C121A" w:rsidR="0031333F" w:rsidRDefault="0031333F" w:rsidP="00BB61D2">
            <w:pPr>
              <w:pStyle w:val="ListParagraph"/>
              <w:numPr>
                <w:ilvl w:val="0"/>
                <w:numId w:val="20"/>
              </w:numPr>
              <w:tabs>
                <w:tab w:val="num" w:pos="720"/>
              </w:tabs>
              <w:suppressAutoHyphens w:val="0"/>
              <w:contextualSpacing/>
            </w:pPr>
            <w:r>
              <w:t>XCode Playgrounds</w:t>
            </w:r>
          </w:p>
          <w:p w14:paraId="28C018F6" w14:textId="77777777" w:rsidR="0031333F" w:rsidRDefault="0031333F" w:rsidP="0031333F">
            <w:pPr>
              <w:pStyle w:val="ListParagraph"/>
              <w:numPr>
                <w:ilvl w:val="0"/>
                <w:numId w:val="20"/>
              </w:numPr>
              <w:tabs>
                <w:tab w:val="num" w:pos="720"/>
              </w:tabs>
              <w:suppressAutoHyphens w:val="0"/>
              <w:contextualSpacing/>
            </w:pPr>
            <w:r>
              <w:t>Basics of the language: Types, Operators, Conditionals, Iterators, Strings, Arrays, Dictionaries</w:t>
            </w:r>
          </w:p>
          <w:p w14:paraId="2702E2E7" w14:textId="5316B239" w:rsidR="0031333F" w:rsidRDefault="0031333F" w:rsidP="0031333F">
            <w:pPr>
              <w:pStyle w:val="ListParagraph"/>
              <w:numPr>
                <w:ilvl w:val="0"/>
                <w:numId w:val="20"/>
              </w:numPr>
              <w:tabs>
                <w:tab w:val="num" w:pos="720"/>
              </w:tabs>
              <w:suppressAutoHyphens w:val="0"/>
              <w:contextualSpacing/>
            </w:pPr>
            <w:r w:rsidRPr="0031333F">
              <w:rPr>
                <w:i/>
                <w:iCs/>
              </w:rPr>
              <w:t>Lab 1: Trying out the language basics</w:t>
            </w:r>
          </w:p>
          <w:p w14:paraId="6D763380" w14:textId="77777777" w:rsidR="0031333F" w:rsidRDefault="0031333F" w:rsidP="00BB61D2">
            <w:pPr>
              <w:tabs>
                <w:tab w:val="num" w:pos="720"/>
              </w:tabs>
              <w:rPr>
                <w:b/>
                <w:bCs/>
              </w:rPr>
            </w:pPr>
          </w:p>
          <w:p w14:paraId="34C781B9" w14:textId="0D38D9B9" w:rsidR="0031333F" w:rsidRPr="00BB50FE" w:rsidRDefault="0031333F" w:rsidP="00BB61D2">
            <w:pPr>
              <w:tabs>
                <w:tab w:val="num" w:pos="720"/>
              </w:tabs>
              <w:rPr>
                <w:b/>
                <w:bCs/>
              </w:rPr>
            </w:pPr>
            <w:r w:rsidRPr="00BB50FE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2</w:t>
            </w:r>
            <w:r w:rsidRPr="00BB50FE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Introduction to using Xcode</w:t>
            </w:r>
          </w:p>
          <w:p w14:paraId="4414CEE5" w14:textId="5C992A68" w:rsidR="0031333F" w:rsidRDefault="0031333F" w:rsidP="0037452C">
            <w:pPr>
              <w:pStyle w:val="ListParagraph"/>
              <w:numPr>
                <w:ilvl w:val="0"/>
                <w:numId w:val="20"/>
              </w:numPr>
              <w:tabs>
                <w:tab w:val="num" w:pos="720"/>
              </w:tabs>
              <w:suppressAutoHyphens w:val="0"/>
              <w:contextualSpacing/>
            </w:pPr>
            <w:r>
              <w:t>Making first app / toolkit features</w:t>
            </w:r>
          </w:p>
          <w:p w14:paraId="5001488D" w14:textId="71BD46B3" w:rsidR="0031333F" w:rsidRDefault="0031333F" w:rsidP="00BB61D2">
            <w:pPr>
              <w:pStyle w:val="ListParagraph"/>
              <w:numPr>
                <w:ilvl w:val="0"/>
                <w:numId w:val="20"/>
              </w:numPr>
              <w:tabs>
                <w:tab w:val="num" w:pos="720"/>
              </w:tabs>
              <w:suppressAutoHyphens w:val="0"/>
              <w:contextualSpacing/>
            </w:pPr>
            <w:r>
              <w:t>MVC and linking code to Storyboards</w:t>
            </w:r>
          </w:p>
          <w:p w14:paraId="02B4FB58" w14:textId="77777777" w:rsidR="00F770ED" w:rsidRDefault="00F770ED" w:rsidP="00F770ED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</w:pPr>
            <w:r>
              <w:t>Using the documentation</w:t>
            </w:r>
          </w:p>
          <w:p w14:paraId="054E2F8D" w14:textId="5A97554C" w:rsidR="0031333F" w:rsidRDefault="0031333F" w:rsidP="00BB61D2">
            <w:pPr>
              <w:pStyle w:val="ListParagraph"/>
              <w:numPr>
                <w:ilvl w:val="0"/>
                <w:numId w:val="20"/>
              </w:numPr>
              <w:tabs>
                <w:tab w:val="num" w:pos="720"/>
              </w:tabs>
              <w:suppressAutoHyphens w:val="0"/>
              <w:contextualSpacing/>
            </w:pPr>
            <w:r>
              <w:t>Introduct</w:t>
            </w:r>
            <w:r w:rsidR="00CB0A96">
              <w:t>i</w:t>
            </w:r>
            <w:r>
              <w:t xml:space="preserve">on to </w:t>
            </w:r>
            <w:proofErr w:type="spellStart"/>
            <w:r>
              <w:t>UIKit</w:t>
            </w:r>
            <w:proofErr w:type="spellEnd"/>
          </w:p>
          <w:p w14:paraId="5C493245" w14:textId="6F728D62" w:rsidR="0031333F" w:rsidRDefault="0031333F" w:rsidP="00BB61D2">
            <w:pPr>
              <w:pStyle w:val="ListParagraph"/>
              <w:numPr>
                <w:ilvl w:val="0"/>
                <w:numId w:val="20"/>
              </w:numPr>
              <w:tabs>
                <w:tab w:val="num" w:pos="720"/>
              </w:tabs>
              <w:suppressAutoHyphens w:val="0"/>
              <w:contextualSpacing/>
              <w:rPr>
                <w:i/>
                <w:iCs/>
              </w:rPr>
            </w:pPr>
            <w:r w:rsidRPr="00691671">
              <w:rPr>
                <w:i/>
                <w:iCs/>
              </w:rPr>
              <w:t xml:space="preserve">Lab 2: </w:t>
            </w:r>
            <w:r>
              <w:rPr>
                <w:i/>
                <w:iCs/>
              </w:rPr>
              <w:t>Building and running single screen apps on simulator and device</w:t>
            </w:r>
          </w:p>
          <w:p w14:paraId="28EFE367" w14:textId="77777777" w:rsidR="00CB0A96" w:rsidRDefault="00CB0A96" w:rsidP="00CB0A96">
            <w:pPr>
              <w:rPr>
                <w:b/>
                <w:bCs/>
              </w:rPr>
            </w:pPr>
          </w:p>
          <w:p w14:paraId="0A77F12C" w14:textId="410CCDB4" w:rsidR="00CB0A96" w:rsidRPr="00BB50FE" w:rsidRDefault="00CB0A96" w:rsidP="00CB0A96">
            <w:pPr>
              <w:rPr>
                <w:b/>
                <w:bCs/>
              </w:rPr>
            </w:pPr>
            <w:r w:rsidRPr="00BB50FE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3</w:t>
            </w:r>
            <w:r w:rsidRPr="00BB50FE"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UIKit</w:t>
            </w:r>
            <w:proofErr w:type="spellEnd"/>
            <w:r>
              <w:rPr>
                <w:b/>
                <w:bCs/>
              </w:rPr>
              <w:t>: Views and controls</w:t>
            </w:r>
          </w:p>
          <w:p w14:paraId="366BE3ED" w14:textId="77777777" w:rsidR="00CB0A96" w:rsidRDefault="00CB0A96" w:rsidP="00CB0A96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</w:pPr>
            <w:r>
              <w:t>Attributes of common views</w:t>
            </w:r>
          </w:p>
          <w:p w14:paraId="656FE8CB" w14:textId="77777777" w:rsidR="00CB0A96" w:rsidRDefault="00CB0A96" w:rsidP="00CB0A96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</w:pPr>
            <w:r>
              <w:t>Adding controls to your app</w:t>
            </w:r>
          </w:p>
          <w:p w14:paraId="114294EE" w14:textId="77777777" w:rsidR="00CB0A96" w:rsidRDefault="00CB0A96" w:rsidP="00CB0A96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</w:pPr>
            <w:r>
              <w:t>Adding more views</w:t>
            </w:r>
          </w:p>
          <w:p w14:paraId="4258387E" w14:textId="5B17472C" w:rsidR="00CB0A96" w:rsidRPr="0031333F" w:rsidRDefault="00CB0A96" w:rsidP="00CB0A96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</w:pPr>
            <w:r w:rsidRPr="0031333F">
              <w:rPr>
                <w:i/>
                <w:iCs/>
              </w:rPr>
              <w:t xml:space="preserve">Lab </w:t>
            </w:r>
            <w:r>
              <w:rPr>
                <w:i/>
                <w:iCs/>
              </w:rPr>
              <w:t>3</w:t>
            </w:r>
            <w:r w:rsidRPr="0031333F">
              <w:rPr>
                <w:i/>
                <w:iCs/>
              </w:rPr>
              <w:t>: Building apps with more views and controls</w:t>
            </w:r>
          </w:p>
          <w:p w14:paraId="18A6DADF" w14:textId="77777777" w:rsidR="0031333F" w:rsidRPr="0037452C" w:rsidRDefault="0031333F" w:rsidP="0037452C">
            <w:pPr>
              <w:tabs>
                <w:tab w:val="num" w:pos="720"/>
              </w:tabs>
              <w:contextualSpacing/>
              <w:rPr>
                <w:i/>
                <w:iCs/>
              </w:rPr>
            </w:pPr>
          </w:p>
          <w:p w14:paraId="4DF1D2D2" w14:textId="05C4CD83" w:rsidR="0031333F" w:rsidRPr="00BB50FE" w:rsidRDefault="0031333F" w:rsidP="0037452C">
            <w:pPr>
              <w:rPr>
                <w:b/>
                <w:bCs/>
              </w:rPr>
            </w:pPr>
            <w:r w:rsidRPr="00BB50FE">
              <w:rPr>
                <w:b/>
                <w:bCs/>
              </w:rPr>
              <w:t xml:space="preserve">Session </w:t>
            </w:r>
            <w:r w:rsidR="00CB0A96">
              <w:rPr>
                <w:b/>
                <w:bCs/>
              </w:rPr>
              <w:t>4</w:t>
            </w:r>
            <w:r w:rsidRPr="00BB50FE">
              <w:rPr>
                <w:b/>
                <w:bCs/>
              </w:rPr>
              <w:t>: Functions</w:t>
            </w:r>
            <w:r>
              <w:rPr>
                <w:b/>
                <w:bCs/>
              </w:rPr>
              <w:t xml:space="preserve"> </w:t>
            </w:r>
          </w:p>
          <w:p w14:paraId="5131A305" w14:textId="77777777" w:rsidR="0031333F" w:rsidRPr="00F47AC3" w:rsidRDefault="0031333F" w:rsidP="0037452C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</w:pPr>
            <w:r>
              <w:t>Function parameters and results</w:t>
            </w:r>
          </w:p>
          <w:p w14:paraId="7847E3C2" w14:textId="77777777" w:rsidR="0031333F" w:rsidRDefault="0031333F" w:rsidP="0037452C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</w:pPr>
            <w:r>
              <w:t>Argument labels</w:t>
            </w:r>
          </w:p>
          <w:p w14:paraId="467D3A43" w14:textId="77777777" w:rsidR="0031333F" w:rsidRDefault="0031333F" w:rsidP="0037452C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</w:pPr>
            <w:r>
              <w:t>Default values</w:t>
            </w:r>
          </w:p>
          <w:p w14:paraId="50C03EE9" w14:textId="08DFAD20" w:rsidR="0031333F" w:rsidRPr="0031333F" w:rsidRDefault="0031333F" w:rsidP="0037452C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</w:pPr>
            <w:r w:rsidRPr="0031333F">
              <w:rPr>
                <w:i/>
                <w:iCs/>
              </w:rPr>
              <w:t xml:space="preserve">Lab </w:t>
            </w:r>
            <w:r w:rsidR="00CB0A96">
              <w:rPr>
                <w:i/>
                <w:iCs/>
              </w:rPr>
              <w:t>4</w:t>
            </w:r>
            <w:r w:rsidRPr="0031333F">
              <w:rPr>
                <w:i/>
                <w:iCs/>
              </w:rPr>
              <w:t>: Writing functions</w:t>
            </w:r>
          </w:p>
          <w:p w14:paraId="45ABB901" w14:textId="77777777" w:rsidR="0031333F" w:rsidRDefault="0031333F" w:rsidP="0031333F">
            <w:pPr>
              <w:rPr>
                <w:b/>
                <w:bCs/>
                <w:i/>
                <w:iCs/>
              </w:rPr>
            </w:pPr>
          </w:p>
          <w:p w14:paraId="19F2E7BA" w14:textId="70F04871" w:rsidR="0031333F" w:rsidRPr="00BB50FE" w:rsidRDefault="0031333F" w:rsidP="0031333F">
            <w:pPr>
              <w:tabs>
                <w:tab w:val="num" w:pos="720"/>
              </w:tabs>
              <w:rPr>
                <w:b/>
              </w:rPr>
            </w:pPr>
            <w:r w:rsidRPr="00BB50FE">
              <w:rPr>
                <w:b/>
              </w:rPr>
              <w:t xml:space="preserve">Session </w:t>
            </w:r>
            <w:r>
              <w:rPr>
                <w:b/>
              </w:rPr>
              <w:t>5: Prototyping an interface design</w:t>
            </w:r>
          </w:p>
          <w:p w14:paraId="16B09D12" w14:textId="77777777" w:rsidR="0031333F" w:rsidRDefault="0031333F" w:rsidP="0031333F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</w:pPr>
            <w:r>
              <w:t>Deciding what goes into the app</w:t>
            </w:r>
          </w:p>
          <w:p w14:paraId="10866E7E" w14:textId="77777777" w:rsidR="0031333F" w:rsidRDefault="0031333F" w:rsidP="0031333F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</w:pPr>
            <w:r>
              <w:t>Making the screens for a multi-screen app and joining them</w:t>
            </w:r>
          </w:p>
          <w:p w14:paraId="10499F09" w14:textId="77777777" w:rsidR="0031333F" w:rsidRDefault="0031333F" w:rsidP="0031333F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</w:pPr>
            <w:r>
              <w:t>Trying out the app on potential users</w:t>
            </w:r>
          </w:p>
          <w:p w14:paraId="48BE5542" w14:textId="09050E3A" w:rsidR="0031333F" w:rsidRDefault="0031333F" w:rsidP="0031333F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</w:pPr>
            <w:r>
              <w:t>Taking Apple design considerations and HCI guidelines into account</w:t>
            </w:r>
          </w:p>
          <w:p w14:paraId="48D9A975" w14:textId="5E8C1B5F" w:rsidR="0031333F" w:rsidRDefault="0031333F" w:rsidP="0031333F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</w:pPr>
            <w:r w:rsidRPr="00E24993">
              <w:rPr>
                <w:i/>
                <w:iCs/>
              </w:rPr>
              <w:t xml:space="preserve">Lab </w:t>
            </w:r>
            <w:r>
              <w:rPr>
                <w:i/>
                <w:iCs/>
              </w:rPr>
              <w:t>5</w:t>
            </w:r>
            <w:r w:rsidRPr="00E24993">
              <w:rPr>
                <w:i/>
                <w:iCs/>
              </w:rPr>
              <w:t>: Building an app prototype without code</w:t>
            </w:r>
          </w:p>
          <w:p w14:paraId="3514A3F8" w14:textId="1FDAA133" w:rsidR="0031333F" w:rsidRDefault="0031333F" w:rsidP="0031333F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</w:tbl>
    <w:p w14:paraId="5E8D472D" w14:textId="3CF23258" w:rsidR="00250529" w:rsidRDefault="00250529" w:rsidP="00BB61D2">
      <w:pPr>
        <w:rPr>
          <w:rFonts w:cstheme="minorHAnsi"/>
          <w:b/>
          <w:bCs/>
          <w:sz w:val="32"/>
          <w:szCs w:val="32"/>
        </w:rPr>
      </w:pPr>
    </w:p>
    <w:p w14:paraId="328229D8" w14:textId="468C0F12" w:rsidR="00C26CCB" w:rsidRDefault="00C26CCB" w:rsidP="00BB61D2">
      <w:pPr>
        <w:rPr>
          <w:rFonts w:cstheme="minorHAnsi"/>
          <w:b/>
          <w:bCs/>
          <w:sz w:val="32"/>
          <w:szCs w:val="32"/>
        </w:rPr>
      </w:pPr>
    </w:p>
    <w:p w14:paraId="062B09F2" w14:textId="77777777" w:rsidR="00C26CCB" w:rsidRDefault="00C26CCB" w:rsidP="00BB61D2">
      <w:pPr>
        <w:rPr>
          <w:rFonts w:cstheme="minorHAnsi"/>
          <w:b/>
          <w:bCs/>
          <w:sz w:val="32"/>
          <w:szCs w:val="32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31333F" w14:paraId="5FD3959F" w14:textId="77777777" w:rsidTr="0031333F">
        <w:tc>
          <w:tcPr>
            <w:tcW w:w="9493" w:type="dxa"/>
          </w:tcPr>
          <w:p w14:paraId="575AE8EE" w14:textId="059E0425" w:rsidR="0031333F" w:rsidRPr="0037452C" w:rsidRDefault="0031333F" w:rsidP="0037452C">
            <w:pPr>
              <w:pStyle w:val="Heading3"/>
              <w:shd w:val="clear" w:color="auto" w:fill="FFFFFF"/>
              <w:spacing w:before="200" w:beforeAutospacing="0" w:after="200" w:afterAutospacing="0"/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</w:pPr>
            <w:r>
              <w:rPr>
                <w:rFonts w:cstheme="minorHAnsi"/>
                <w:b w:val="0"/>
                <w:bCs w:val="0"/>
                <w:sz w:val="32"/>
                <w:szCs w:val="32"/>
              </w:rPr>
              <w:lastRenderedPageBreak/>
              <w:br w:type="page"/>
            </w:r>
            <w:r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  <w:t>Day</w:t>
            </w:r>
            <w:r w:rsidRPr="009164B0"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  <w:t>2</w:t>
            </w:r>
          </w:p>
          <w:p w14:paraId="1A11B4F1" w14:textId="38EDD47A" w:rsidR="0031333F" w:rsidRPr="00BB50FE" w:rsidRDefault="0031333F" w:rsidP="0031333F">
            <w:pPr>
              <w:rPr>
                <w:b/>
                <w:bCs/>
              </w:rPr>
            </w:pPr>
            <w:r w:rsidRPr="00BB50FE">
              <w:rPr>
                <w:b/>
                <w:bCs/>
              </w:rPr>
              <w:t xml:space="preserve">Session </w:t>
            </w:r>
            <w:r w:rsidR="00CB0A96">
              <w:rPr>
                <w:b/>
                <w:bCs/>
              </w:rPr>
              <w:t>6</w:t>
            </w:r>
            <w:r w:rsidRPr="00BB50FE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Structs </w:t>
            </w:r>
          </w:p>
          <w:p w14:paraId="34574F8D" w14:textId="77777777" w:rsidR="0031333F" w:rsidRPr="00F47AC3" w:rsidRDefault="0031333F" w:rsidP="0031333F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</w:pPr>
            <w:r>
              <w:t>Creating structs and initialising them</w:t>
            </w:r>
          </w:p>
          <w:p w14:paraId="1493B170" w14:textId="77777777" w:rsidR="0031333F" w:rsidRDefault="0031333F" w:rsidP="0031333F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</w:pPr>
            <w:r>
              <w:t>Properties and access</w:t>
            </w:r>
          </w:p>
          <w:p w14:paraId="159AA485" w14:textId="664B8F74" w:rsidR="0031333F" w:rsidRDefault="0031333F" w:rsidP="00CB0A96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</w:pPr>
            <w:r>
              <w:t>Methods and using them</w:t>
            </w:r>
          </w:p>
          <w:p w14:paraId="68A63B09" w14:textId="07DECDE2" w:rsidR="0031333F" w:rsidRPr="00691671" w:rsidRDefault="0031333F" w:rsidP="0031333F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suppressAutoHyphens w:val="0"/>
              <w:contextualSpacing/>
              <w:rPr>
                <w:i/>
                <w:iCs/>
              </w:rPr>
            </w:pPr>
            <w:r w:rsidRPr="00691671">
              <w:rPr>
                <w:i/>
                <w:iCs/>
              </w:rPr>
              <w:t xml:space="preserve">Lab </w:t>
            </w:r>
            <w:r w:rsidR="00CB0A96">
              <w:rPr>
                <w:i/>
                <w:iCs/>
              </w:rPr>
              <w:t>6</w:t>
            </w:r>
            <w:r w:rsidRPr="00691671">
              <w:rPr>
                <w:i/>
                <w:iCs/>
              </w:rPr>
              <w:t>:</w:t>
            </w:r>
            <w:r>
              <w:rPr>
                <w:i/>
                <w:iCs/>
              </w:rPr>
              <w:t xml:space="preserve"> Creating and using Structs </w:t>
            </w:r>
          </w:p>
          <w:p w14:paraId="4C33C0DE" w14:textId="77777777" w:rsidR="0031333F" w:rsidRPr="0031333F" w:rsidRDefault="0031333F" w:rsidP="0031333F">
            <w:pPr>
              <w:contextualSpacing/>
              <w:rPr>
                <w:i/>
                <w:iCs/>
              </w:rPr>
            </w:pPr>
          </w:p>
          <w:p w14:paraId="787AD8B7" w14:textId="77777777" w:rsidR="0031333F" w:rsidRPr="00BB50FE" w:rsidRDefault="0031333F" w:rsidP="0031333F">
            <w:pPr>
              <w:rPr>
                <w:b/>
                <w:bCs/>
              </w:rPr>
            </w:pPr>
            <w:r w:rsidRPr="00BB50FE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7</w:t>
            </w:r>
            <w:r w:rsidRPr="00BB50FE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Classes</w:t>
            </w:r>
          </w:p>
          <w:p w14:paraId="1BD8DD0B" w14:textId="77777777" w:rsidR="0031333F" w:rsidRDefault="0031333F" w:rsidP="0031333F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</w:pPr>
            <w:r>
              <w:t>Inheritance in Swift</w:t>
            </w:r>
          </w:p>
          <w:p w14:paraId="69A4AC83" w14:textId="77777777" w:rsidR="0031333F" w:rsidRDefault="0031333F" w:rsidP="0031333F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</w:pPr>
            <w:r>
              <w:t>Initializers</w:t>
            </w:r>
          </w:p>
          <w:p w14:paraId="6D7AFC4C" w14:textId="77777777" w:rsidR="0031333F" w:rsidRPr="00B91760" w:rsidRDefault="0031333F" w:rsidP="0031333F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</w:pPr>
            <w:r>
              <w:t>Methods and properties</w:t>
            </w:r>
          </w:p>
          <w:p w14:paraId="222DE03B" w14:textId="77777777" w:rsidR="0031333F" w:rsidRDefault="0031333F" w:rsidP="0031333F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</w:pPr>
            <w:r>
              <w:t>Overriding methods and properties</w:t>
            </w:r>
          </w:p>
          <w:p w14:paraId="54FFEB35" w14:textId="77777777" w:rsidR="0031333F" w:rsidRDefault="0031333F" w:rsidP="0031333F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</w:pPr>
            <w:r>
              <w:t>Difference between classes and structs</w:t>
            </w:r>
          </w:p>
          <w:p w14:paraId="2FCF00B1" w14:textId="77777777" w:rsidR="00CB0A96" w:rsidRDefault="0031333F" w:rsidP="0031333F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</w:pPr>
            <w:r>
              <w:t>When to use classes and structs</w:t>
            </w:r>
          </w:p>
          <w:p w14:paraId="6209003A" w14:textId="2D4F54F1" w:rsidR="0031333F" w:rsidRPr="00CB0A96" w:rsidRDefault="0031333F" w:rsidP="0031333F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</w:pPr>
            <w:r w:rsidRPr="00CB0A96">
              <w:rPr>
                <w:i/>
                <w:iCs/>
              </w:rPr>
              <w:t xml:space="preserve">Lab </w:t>
            </w:r>
            <w:r w:rsidR="00CB0A96">
              <w:rPr>
                <w:i/>
                <w:iCs/>
              </w:rPr>
              <w:t>7</w:t>
            </w:r>
            <w:r w:rsidRPr="00CB0A96">
              <w:rPr>
                <w:i/>
                <w:iCs/>
              </w:rPr>
              <w:t>: Writing classes</w:t>
            </w:r>
          </w:p>
          <w:p w14:paraId="7578FFFE" w14:textId="77777777" w:rsidR="0031333F" w:rsidRDefault="0031333F" w:rsidP="00293C2E">
            <w:pPr>
              <w:tabs>
                <w:tab w:val="num" w:pos="720"/>
              </w:tabs>
            </w:pPr>
          </w:p>
          <w:p w14:paraId="55A6D032" w14:textId="045F14D5" w:rsidR="0031333F" w:rsidRPr="00BB50FE" w:rsidRDefault="0031333F" w:rsidP="00293C2E">
            <w:pPr>
              <w:tabs>
                <w:tab w:val="num" w:pos="720"/>
              </w:tabs>
              <w:rPr>
                <w:b/>
              </w:rPr>
            </w:pPr>
            <w:r w:rsidRPr="00BB50FE">
              <w:rPr>
                <w:b/>
              </w:rPr>
              <w:t xml:space="preserve">Session </w:t>
            </w:r>
            <w:r w:rsidR="003F04B6">
              <w:rPr>
                <w:b/>
              </w:rPr>
              <w:t>8</w:t>
            </w:r>
            <w:r>
              <w:rPr>
                <w:b/>
              </w:rPr>
              <w:t>: Working with different screen sizes</w:t>
            </w:r>
          </w:p>
          <w:p w14:paraId="0A47778C" w14:textId="7963C8E5" w:rsidR="0031333F" w:rsidRDefault="0031333F" w:rsidP="00293C2E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</w:pPr>
            <w:proofErr w:type="spellStart"/>
            <w:r>
              <w:t>Autolayout</w:t>
            </w:r>
            <w:proofErr w:type="spellEnd"/>
          </w:p>
          <w:p w14:paraId="72C1DE2B" w14:textId="6EDA5030" w:rsidR="0031333F" w:rsidRDefault="0031333F" w:rsidP="00293C2E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</w:pPr>
            <w:r>
              <w:t>Stack layout</w:t>
            </w:r>
          </w:p>
          <w:p w14:paraId="12750D30" w14:textId="4FEFCAAE" w:rsidR="0031333F" w:rsidRDefault="0031333F" w:rsidP="00293C2E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  <w:rPr>
                <w:i/>
                <w:iCs/>
              </w:rPr>
            </w:pPr>
            <w:r w:rsidRPr="00691671">
              <w:rPr>
                <w:i/>
                <w:iCs/>
              </w:rPr>
              <w:t xml:space="preserve">Lab </w:t>
            </w:r>
            <w:r>
              <w:rPr>
                <w:i/>
                <w:iCs/>
              </w:rPr>
              <w:t>8</w:t>
            </w:r>
            <w:r w:rsidRPr="00691671">
              <w:rPr>
                <w:i/>
                <w:iCs/>
              </w:rPr>
              <w:t xml:space="preserve">: </w:t>
            </w:r>
            <w:r>
              <w:rPr>
                <w:i/>
                <w:iCs/>
              </w:rPr>
              <w:t>Fitting many items on different size screens</w:t>
            </w:r>
          </w:p>
          <w:p w14:paraId="3D3F483B" w14:textId="10BD1459" w:rsidR="0031333F" w:rsidRDefault="0031333F" w:rsidP="00293C2E">
            <w:pPr>
              <w:pStyle w:val="ListParagraph"/>
              <w:numPr>
                <w:ilvl w:val="0"/>
                <w:numId w:val="22"/>
              </w:numPr>
              <w:tabs>
                <w:tab w:val="num" w:pos="720"/>
              </w:tabs>
              <w:suppressAutoHyphens w:val="0"/>
              <w:contextualSpacing/>
              <w:rPr>
                <w:i/>
                <w:iCs/>
              </w:rPr>
            </w:pPr>
            <w:r>
              <w:rPr>
                <w:i/>
                <w:iCs/>
              </w:rPr>
              <w:t xml:space="preserve">Further exercises on </w:t>
            </w:r>
            <w:proofErr w:type="spellStart"/>
            <w:r>
              <w:rPr>
                <w:i/>
                <w:iCs/>
              </w:rPr>
              <w:t>Autolayout</w:t>
            </w:r>
            <w:proofErr w:type="spellEnd"/>
          </w:p>
          <w:p w14:paraId="40C24664" w14:textId="77777777" w:rsidR="003F04B6" w:rsidRDefault="003F04B6" w:rsidP="003F04B6">
            <w:pPr>
              <w:pStyle w:val="ListParagraph"/>
              <w:suppressAutoHyphens w:val="0"/>
              <w:contextualSpacing/>
              <w:rPr>
                <w:i/>
                <w:iCs/>
              </w:rPr>
            </w:pPr>
          </w:p>
          <w:p w14:paraId="2E0569B3" w14:textId="35E624D5" w:rsidR="000204A5" w:rsidRPr="00BB50FE" w:rsidRDefault="000204A5" w:rsidP="000204A5">
            <w:pPr>
              <w:rPr>
                <w:b/>
                <w:bCs/>
              </w:rPr>
            </w:pPr>
            <w:r w:rsidRPr="00BB50FE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9</w:t>
            </w:r>
            <w:r w:rsidRPr="00BB50FE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Dictionaries/</w:t>
            </w:r>
            <w:proofErr w:type="spellStart"/>
            <w:r>
              <w:rPr>
                <w:b/>
                <w:bCs/>
              </w:rPr>
              <w:t>Optionals</w:t>
            </w:r>
            <w:proofErr w:type="spellEnd"/>
            <w:r>
              <w:rPr>
                <w:b/>
                <w:bCs/>
              </w:rPr>
              <w:t xml:space="preserve"> / Guard / Scope</w:t>
            </w:r>
          </w:p>
          <w:p w14:paraId="20B4B47F" w14:textId="2ACC9CF2" w:rsidR="000204A5" w:rsidRPr="00D2614E" w:rsidRDefault="000204A5" w:rsidP="000204A5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</w:pPr>
            <w:r>
              <w:t xml:space="preserve">Dictionaries/why we need </w:t>
            </w:r>
            <w:proofErr w:type="spellStart"/>
            <w:r>
              <w:t>optionals</w:t>
            </w:r>
            <w:proofErr w:type="spellEnd"/>
          </w:p>
          <w:p w14:paraId="4F7D3604" w14:textId="77777777" w:rsidR="000204A5" w:rsidRDefault="000204A5" w:rsidP="000204A5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</w:pPr>
            <w:r>
              <w:t>How to use them correctly</w:t>
            </w:r>
          </w:p>
          <w:p w14:paraId="118E150B" w14:textId="77777777" w:rsidR="000204A5" w:rsidRDefault="000204A5" w:rsidP="000204A5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</w:pPr>
            <w:r>
              <w:t>Making code tidy with Guard</w:t>
            </w:r>
          </w:p>
          <w:p w14:paraId="280CB9DD" w14:textId="77777777" w:rsidR="000204A5" w:rsidRDefault="000204A5" w:rsidP="000204A5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</w:pPr>
            <w:r>
              <w:t>Understanding scope of variables</w:t>
            </w:r>
          </w:p>
          <w:p w14:paraId="1F2976DC" w14:textId="231808A6" w:rsidR="003F04B6" w:rsidRPr="00AF70B4" w:rsidRDefault="000204A5" w:rsidP="00A610B9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</w:pPr>
            <w:r w:rsidRPr="000204A5">
              <w:rPr>
                <w:i/>
                <w:iCs/>
              </w:rPr>
              <w:t xml:space="preserve">Lab </w:t>
            </w:r>
            <w:r w:rsidR="008E139A">
              <w:rPr>
                <w:i/>
                <w:iCs/>
              </w:rPr>
              <w:t>9</w:t>
            </w:r>
            <w:r w:rsidRPr="000204A5">
              <w:rPr>
                <w:i/>
                <w:iCs/>
              </w:rPr>
              <w:t xml:space="preserve">: </w:t>
            </w:r>
            <w:proofErr w:type="spellStart"/>
            <w:r w:rsidRPr="000204A5">
              <w:rPr>
                <w:i/>
                <w:iCs/>
              </w:rPr>
              <w:t>Optionals</w:t>
            </w:r>
            <w:proofErr w:type="spellEnd"/>
            <w:r w:rsidRPr="000204A5">
              <w:rPr>
                <w:i/>
                <w:iCs/>
              </w:rPr>
              <w:t xml:space="preserve"> and Guard</w:t>
            </w:r>
          </w:p>
          <w:p w14:paraId="14C19996" w14:textId="77777777" w:rsidR="003F04B6" w:rsidRDefault="003F04B6" w:rsidP="003F04B6">
            <w:pPr>
              <w:tabs>
                <w:tab w:val="num" w:pos="720"/>
              </w:tabs>
            </w:pPr>
          </w:p>
          <w:p w14:paraId="7B5D5BBC" w14:textId="77777777" w:rsidR="0031333F" w:rsidRPr="00BB50FE" w:rsidRDefault="0031333F" w:rsidP="0031333F">
            <w:pPr>
              <w:tabs>
                <w:tab w:val="num" w:pos="720"/>
              </w:tabs>
              <w:rPr>
                <w:b/>
              </w:rPr>
            </w:pPr>
            <w:r w:rsidRPr="00BB50FE">
              <w:rPr>
                <w:b/>
              </w:rPr>
              <w:t xml:space="preserve">Session </w:t>
            </w:r>
            <w:r>
              <w:rPr>
                <w:b/>
              </w:rPr>
              <w:t>10</w:t>
            </w:r>
            <w:r w:rsidRPr="00BB50FE">
              <w:rPr>
                <w:b/>
              </w:rPr>
              <w:t xml:space="preserve">: </w:t>
            </w:r>
            <w:r>
              <w:rPr>
                <w:b/>
              </w:rPr>
              <w:t xml:space="preserve">Advanced navigation in </w:t>
            </w:r>
            <w:proofErr w:type="spellStart"/>
            <w:r>
              <w:rPr>
                <w:b/>
              </w:rPr>
              <w:t>UIKit</w:t>
            </w:r>
            <w:proofErr w:type="spellEnd"/>
          </w:p>
          <w:p w14:paraId="4795446A" w14:textId="77777777" w:rsidR="0031333F" w:rsidRDefault="0031333F" w:rsidP="0031333F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</w:pPr>
            <w:r>
              <w:t>Segues</w:t>
            </w:r>
          </w:p>
          <w:p w14:paraId="446E7FEF" w14:textId="77777777" w:rsidR="0031333F" w:rsidRDefault="0031333F" w:rsidP="0031333F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</w:pPr>
            <w:r>
              <w:t>Navigation</w:t>
            </w:r>
          </w:p>
          <w:p w14:paraId="5E2EBD1A" w14:textId="77777777" w:rsidR="0031333F" w:rsidRDefault="0031333F" w:rsidP="0031333F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</w:pPr>
            <w:r>
              <w:t>Tab bars</w:t>
            </w:r>
          </w:p>
          <w:p w14:paraId="42198103" w14:textId="77777777" w:rsidR="0031333F" w:rsidRDefault="0031333F" w:rsidP="0031333F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</w:pPr>
            <w:r>
              <w:t>Lifetime of an app</w:t>
            </w:r>
          </w:p>
          <w:p w14:paraId="67771F83" w14:textId="065B3441" w:rsidR="0031333F" w:rsidRDefault="0031333F" w:rsidP="0031333F">
            <w:pPr>
              <w:pStyle w:val="ListParagraph"/>
              <w:numPr>
                <w:ilvl w:val="0"/>
                <w:numId w:val="23"/>
              </w:numPr>
              <w:tabs>
                <w:tab w:val="num" w:pos="720"/>
              </w:tabs>
            </w:pPr>
            <w:r w:rsidRPr="00901118">
              <w:rPr>
                <w:i/>
                <w:iCs/>
              </w:rPr>
              <w:t xml:space="preserve">Lab </w:t>
            </w:r>
            <w:r w:rsidR="003F04B6">
              <w:rPr>
                <w:i/>
                <w:iCs/>
              </w:rPr>
              <w:t>10</w:t>
            </w:r>
            <w:r w:rsidRPr="00901118">
              <w:rPr>
                <w:i/>
                <w:iCs/>
              </w:rPr>
              <w:t xml:space="preserve">: </w:t>
            </w:r>
            <w:r>
              <w:rPr>
                <w:i/>
                <w:iCs/>
              </w:rPr>
              <w:t>Making complex apps</w:t>
            </w:r>
          </w:p>
          <w:p w14:paraId="6000D31C" w14:textId="77777777" w:rsidR="0031333F" w:rsidRDefault="0031333F" w:rsidP="0031333F">
            <w:pPr>
              <w:tabs>
                <w:tab w:val="num" w:pos="720"/>
              </w:tabs>
            </w:pPr>
          </w:p>
          <w:p w14:paraId="237FCB96" w14:textId="77777777" w:rsidR="0031333F" w:rsidRDefault="0031333F" w:rsidP="003F04B6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</w:tbl>
    <w:p w14:paraId="0B5BAE61" w14:textId="634EA6D6" w:rsidR="00002341" w:rsidRDefault="00002341" w:rsidP="00BB61D2">
      <w:pPr>
        <w:rPr>
          <w:rFonts w:cstheme="minorHAnsi"/>
          <w:b/>
          <w:bCs/>
          <w:sz w:val="32"/>
          <w:szCs w:val="32"/>
        </w:rPr>
      </w:pPr>
    </w:p>
    <w:p w14:paraId="5B633AEE" w14:textId="77777777" w:rsidR="00002341" w:rsidRDefault="0000234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3FDED999" w14:textId="77777777" w:rsidR="00691671" w:rsidRDefault="00691671" w:rsidP="00BB61D2">
      <w:pPr>
        <w:rPr>
          <w:rFonts w:cstheme="minorHAnsi"/>
          <w:b/>
          <w:bCs/>
          <w:sz w:val="32"/>
          <w:szCs w:val="32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D711C7" w14:paraId="405FE740" w14:textId="77777777" w:rsidTr="00463677">
        <w:tc>
          <w:tcPr>
            <w:tcW w:w="9493" w:type="dxa"/>
          </w:tcPr>
          <w:p w14:paraId="3EF3E13A" w14:textId="14F06923" w:rsidR="00002341" w:rsidRPr="009164B0" w:rsidRDefault="00D711C7" w:rsidP="00002341">
            <w:pPr>
              <w:pStyle w:val="Heading3"/>
              <w:shd w:val="clear" w:color="auto" w:fill="FFFFFF"/>
              <w:spacing w:before="200" w:beforeAutospacing="0" w:after="200" w:afterAutospacing="0"/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</w:pPr>
            <w:r>
              <w:rPr>
                <w:rFonts w:cstheme="minorHAnsi"/>
                <w:b w:val="0"/>
                <w:bCs w:val="0"/>
                <w:sz w:val="32"/>
                <w:szCs w:val="32"/>
              </w:rPr>
              <w:br w:type="page"/>
            </w:r>
            <w:r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  <w:t>Day</w:t>
            </w:r>
            <w:r w:rsidRPr="009164B0"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  <w:t xml:space="preserve"> </w:t>
            </w:r>
            <w:r w:rsidR="00002341"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  <w:t>3</w:t>
            </w:r>
          </w:p>
          <w:p w14:paraId="2D144A89" w14:textId="5ACA3463" w:rsidR="00002341" w:rsidRPr="00BB50FE" w:rsidRDefault="00002341" w:rsidP="00002341">
            <w:pPr>
              <w:rPr>
                <w:b/>
                <w:bCs/>
              </w:rPr>
            </w:pPr>
            <w:r w:rsidRPr="00BB50FE">
              <w:rPr>
                <w:b/>
                <w:bCs/>
              </w:rPr>
              <w:t>Session 1</w:t>
            </w:r>
            <w:r>
              <w:rPr>
                <w:b/>
                <w:bCs/>
              </w:rPr>
              <w:t>1</w:t>
            </w:r>
            <w:r w:rsidRPr="00BB50FE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Building dynamic tables</w:t>
            </w:r>
          </w:p>
          <w:p w14:paraId="7E7C22C9" w14:textId="77777777" w:rsidR="00002341" w:rsidRPr="00D2614E" w:rsidRDefault="00002341" w:rsidP="00002341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</w:pPr>
            <w:r>
              <w:t>Basic tables</w:t>
            </w:r>
          </w:p>
          <w:p w14:paraId="7B4F81FC" w14:textId="77777777" w:rsidR="00002341" w:rsidRPr="00D2614E" w:rsidRDefault="00002341" w:rsidP="00002341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</w:pPr>
            <w:r>
              <w:t>Linking to child screens</w:t>
            </w:r>
          </w:p>
          <w:p w14:paraId="343AA240" w14:textId="77777777" w:rsidR="00002341" w:rsidRPr="00D2614E" w:rsidRDefault="00002341" w:rsidP="00002341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</w:pPr>
            <w:r>
              <w:t>Passing child data</w:t>
            </w:r>
          </w:p>
          <w:p w14:paraId="486F34E9" w14:textId="6811092B" w:rsidR="00002341" w:rsidRDefault="00002341" w:rsidP="00002341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</w:pPr>
            <w:r>
              <w:t xml:space="preserve">Customising table cells </w:t>
            </w:r>
          </w:p>
          <w:p w14:paraId="7099A48A" w14:textId="521189F4" w:rsidR="00002341" w:rsidRPr="00D2614E" w:rsidRDefault="00002341" w:rsidP="00002341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</w:pPr>
            <w:r>
              <w:t>Linking to multiple child screens</w:t>
            </w:r>
          </w:p>
          <w:p w14:paraId="6D4DA94E" w14:textId="6F749F52" w:rsidR="00002341" w:rsidRPr="00D2614E" w:rsidRDefault="00002341" w:rsidP="00002341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</w:pPr>
            <w:r>
              <w:rPr>
                <w:i/>
                <w:iCs/>
              </w:rPr>
              <w:t>Lab 11: Building tables</w:t>
            </w:r>
          </w:p>
          <w:p w14:paraId="57650D4C" w14:textId="77777777" w:rsidR="00002341" w:rsidRDefault="00002341" w:rsidP="00002341"/>
          <w:p w14:paraId="514D6360" w14:textId="6D86109D" w:rsidR="000204A5" w:rsidRPr="00BB50FE" w:rsidRDefault="00002341" w:rsidP="000204A5">
            <w:pPr>
              <w:tabs>
                <w:tab w:val="num" w:pos="720"/>
              </w:tabs>
              <w:rPr>
                <w:b/>
                <w:bCs/>
              </w:rPr>
            </w:pPr>
            <w:r w:rsidRPr="00BB50FE">
              <w:rPr>
                <w:b/>
                <w:bCs/>
              </w:rPr>
              <w:t>Session 1</w:t>
            </w:r>
            <w:r>
              <w:rPr>
                <w:b/>
                <w:bCs/>
              </w:rPr>
              <w:t>2</w:t>
            </w:r>
            <w:r w:rsidRPr="00BB50FE">
              <w:rPr>
                <w:b/>
                <w:bCs/>
              </w:rPr>
              <w:t xml:space="preserve">: </w:t>
            </w:r>
            <w:r w:rsidR="000204A5">
              <w:rPr>
                <w:b/>
                <w:bCs/>
              </w:rPr>
              <w:t xml:space="preserve"> Protocols, closures</w:t>
            </w:r>
          </w:p>
          <w:p w14:paraId="20EA35F7" w14:textId="77777777" w:rsidR="000204A5" w:rsidRDefault="000204A5" w:rsidP="000204A5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</w:pPr>
            <w:r>
              <w:t xml:space="preserve">Built in protocols – </w:t>
            </w:r>
            <w:proofErr w:type="spellStart"/>
            <w:r>
              <w:t>CustomStringConvertible</w:t>
            </w:r>
            <w:proofErr w:type="spellEnd"/>
            <w:r>
              <w:t xml:space="preserve">, </w:t>
            </w:r>
            <w:proofErr w:type="spellStart"/>
            <w:r>
              <w:t>Equatable</w:t>
            </w:r>
            <w:proofErr w:type="spellEnd"/>
            <w:r>
              <w:t>, Comparable, Codable</w:t>
            </w:r>
          </w:p>
          <w:p w14:paraId="54250146" w14:textId="77777777" w:rsidR="000204A5" w:rsidRDefault="000204A5" w:rsidP="000204A5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</w:pPr>
            <w:r>
              <w:t>Defining and implementing your own protocols</w:t>
            </w:r>
          </w:p>
          <w:p w14:paraId="2AAEAB47" w14:textId="77777777" w:rsidR="000204A5" w:rsidRDefault="000204A5" w:rsidP="000204A5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</w:pPr>
            <w:r>
              <w:t>Using closures</w:t>
            </w:r>
          </w:p>
          <w:p w14:paraId="09ED9C43" w14:textId="77777777" w:rsidR="000204A5" w:rsidRDefault="000204A5" w:rsidP="000204A5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</w:pPr>
            <w:r>
              <w:t>Shortening closures</w:t>
            </w:r>
          </w:p>
          <w:p w14:paraId="52A65E87" w14:textId="1BB18638" w:rsidR="00002341" w:rsidRPr="003F04B6" w:rsidRDefault="000204A5" w:rsidP="000204A5">
            <w:pPr>
              <w:pStyle w:val="ListParagraph"/>
              <w:numPr>
                <w:ilvl w:val="0"/>
                <w:numId w:val="24"/>
              </w:numPr>
              <w:suppressAutoHyphens w:val="0"/>
              <w:contextualSpacing/>
              <w:rPr>
                <w:i/>
                <w:iCs/>
              </w:rPr>
            </w:pPr>
            <w:r w:rsidRPr="00691671">
              <w:rPr>
                <w:i/>
                <w:iCs/>
              </w:rPr>
              <w:t xml:space="preserve">Lab </w:t>
            </w:r>
            <w:r w:rsidR="00977FE8">
              <w:rPr>
                <w:i/>
                <w:iCs/>
              </w:rPr>
              <w:t>12</w:t>
            </w:r>
            <w:r w:rsidRPr="00691671">
              <w:rPr>
                <w:i/>
                <w:iCs/>
              </w:rPr>
              <w:t xml:space="preserve">: </w:t>
            </w:r>
            <w:r>
              <w:rPr>
                <w:i/>
                <w:iCs/>
              </w:rPr>
              <w:t xml:space="preserve"> Protocols and Closures</w:t>
            </w:r>
          </w:p>
          <w:p w14:paraId="44198ACF" w14:textId="77777777" w:rsidR="00F010DA" w:rsidRPr="00002341" w:rsidRDefault="00F010DA" w:rsidP="00F010DA">
            <w:pPr>
              <w:contextualSpacing/>
            </w:pPr>
          </w:p>
          <w:p w14:paraId="22EEF5CD" w14:textId="58F69E12" w:rsidR="00F010DA" w:rsidRPr="00C86F8A" w:rsidRDefault="00F010DA" w:rsidP="00F010DA">
            <w:pPr>
              <w:rPr>
                <w:b/>
                <w:bCs/>
              </w:rPr>
            </w:pPr>
            <w:r w:rsidRPr="00C86F8A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13</w:t>
            </w:r>
            <w:r w:rsidRPr="00C86F8A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Location facilities</w:t>
            </w:r>
          </w:p>
          <w:p w14:paraId="445881B4" w14:textId="77777777" w:rsidR="00F010DA" w:rsidRDefault="00F010DA" w:rsidP="00F010DA">
            <w:pPr>
              <w:pStyle w:val="ListParagraph"/>
              <w:numPr>
                <w:ilvl w:val="0"/>
                <w:numId w:val="31"/>
              </w:numPr>
              <w:tabs>
                <w:tab w:val="num" w:pos="720"/>
              </w:tabs>
            </w:pPr>
            <w:r>
              <w:t>Setting up location services</w:t>
            </w:r>
          </w:p>
          <w:p w14:paraId="1274B421" w14:textId="77777777" w:rsidR="00F010DA" w:rsidRDefault="00F010DA" w:rsidP="00F010DA">
            <w:pPr>
              <w:pStyle w:val="ListParagraph"/>
              <w:numPr>
                <w:ilvl w:val="0"/>
                <w:numId w:val="31"/>
              </w:numPr>
              <w:tabs>
                <w:tab w:val="num" w:pos="720"/>
              </w:tabs>
            </w:pPr>
            <w:r>
              <w:t>Tracking movement</w:t>
            </w:r>
          </w:p>
          <w:p w14:paraId="222F1262" w14:textId="77777777" w:rsidR="00F010DA" w:rsidRDefault="00F010DA" w:rsidP="00F010DA">
            <w:pPr>
              <w:pStyle w:val="ListParagraph"/>
              <w:numPr>
                <w:ilvl w:val="0"/>
                <w:numId w:val="31"/>
              </w:numPr>
              <w:tabs>
                <w:tab w:val="num" w:pos="720"/>
              </w:tabs>
            </w:pPr>
            <w:r>
              <w:t>Annotating maps</w:t>
            </w:r>
          </w:p>
          <w:p w14:paraId="02E0FC84" w14:textId="1CAE1DC2" w:rsidR="00F010DA" w:rsidRPr="00B971A7" w:rsidRDefault="00F010DA" w:rsidP="00F010DA">
            <w:pPr>
              <w:pStyle w:val="ListParagraph"/>
              <w:numPr>
                <w:ilvl w:val="0"/>
                <w:numId w:val="31"/>
              </w:numPr>
              <w:tabs>
                <w:tab w:val="num" w:pos="720"/>
              </w:tabs>
            </w:pPr>
            <w:r w:rsidRPr="00B971A7">
              <w:rPr>
                <w:i/>
                <w:iCs/>
              </w:rPr>
              <w:t>Lab 1</w:t>
            </w:r>
            <w:r>
              <w:rPr>
                <w:i/>
                <w:iCs/>
              </w:rPr>
              <w:t>3</w:t>
            </w:r>
            <w:r w:rsidRPr="00B971A7">
              <w:rPr>
                <w:i/>
                <w:iCs/>
              </w:rPr>
              <w:t>: Adding Maps to an app</w:t>
            </w:r>
          </w:p>
          <w:p w14:paraId="53854A8B" w14:textId="223BC40E" w:rsidR="00002341" w:rsidRDefault="00002341" w:rsidP="00002341">
            <w:pPr>
              <w:pStyle w:val="ListParagraph"/>
              <w:suppressAutoHyphens w:val="0"/>
              <w:contextualSpacing/>
              <w:rPr>
                <w:i/>
                <w:iCs/>
              </w:rPr>
            </w:pPr>
          </w:p>
          <w:p w14:paraId="61BE3FB4" w14:textId="603C826D" w:rsidR="00002341" w:rsidRPr="00BB50FE" w:rsidRDefault="00002341" w:rsidP="00002341">
            <w:pPr>
              <w:tabs>
                <w:tab w:val="num" w:pos="720"/>
              </w:tabs>
              <w:rPr>
                <w:b/>
                <w:bCs/>
              </w:rPr>
            </w:pPr>
            <w:r w:rsidRPr="00BB50FE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1</w:t>
            </w:r>
            <w:r w:rsidR="00F010DA">
              <w:rPr>
                <w:b/>
                <w:bCs/>
              </w:rPr>
              <w:t>4</w:t>
            </w:r>
            <w:r w:rsidRPr="00BB50FE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Interacting with taps and the accelerometer</w:t>
            </w:r>
          </w:p>
          <w:p w14:paraId="5A9EBD92" w14:textId="5B22E94A" w:rsidR="00002341" w:rsidRDefault="00002341" w:rsidP="00002341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</w:pPr>
            <w:bookmarkStart w:id="0" w:name="OLE_LINK5"/>
            <w:bookmarkStart w:id="1" w:name="OLE_LINK6"/>
            <w:r>
              <w:t>Implementing taps and swipes</w:t>
            </w:r>
          </w:p>
          <w:p w14:paraId="7CF4B97B" w14:textId="1366EB91" w:rsidR="00002341" w:rsidRDefault="00002341" w:rsidP="00002341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</w:pPr>
            <w:r>
              <w:t>Using the accelerometer</w:t>
            </w:r>
          </w:p>
          <w:p w14:paraId="25BA2756" w14:textId="06A037A9" w:rsidR="00002341" w:rsidRPr="00002341" w:rsidRDefault="00002341" w:rsidP="00002341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  <w:rPr>
                <w:i/>
                <w:iCs/>
              </w:rPr>
            </w:pPr>
            <w:r w:rsidRPr="00002341">
              <w:rPr>
                <w:i/>
                <w:iCs/>
              </w:rPr>
              <w:t>Lab 1</w:t>
            </w:r>
            <w:r w:rsidR="00F010DA">
              <w:rPr>
                <w:i/>
                <w:iCs/>
              </w:rPr>
              <w:t>4</w:t>
            </w:r>
            <w:r w:rsidRPr="00002341">
              <w:rPr>
                <w:i/>
                <w:iCs/>
              </w:rPr>
              <w:t>:  Example apps using taps, swipes and the accelerometer</w:t>
            </w:r>
          </w:p>
          <w:bookmarkEnd w:id="0"/>
          <w:bookmarkEnd w:id="1"/>
          <w:p w14:paraId="6DCF2F8B" w14:textId="22D4761B" w:rsidR="00B971A7" w:rsidRPr="00B971A7" w:rsidRDefault="00B971A7" w:rsidP="00B971A7">
            <w:pPr>
              <w:pStyle w:val="ListParagraph"/>
              <w:ind w:left="1080"/>
            </w:pPr>
          </w:p>
        </w:tc>
      </w:tr>
    </w:tbl>
    <w:p w14:paraId="1E991038" w14:textId="77777777" w:rsidR="00D711C7" w:rsidRDefault="00D711C7" w:rsidP="00BB61D2">
      <w:pPr>
        <w:rPr>
          <w:rFonts w:cstheme="minorHAnsi"/>
          <w:b/>
          <w:bCs/>
          <w:sz w:val="32"/>
          <w:szCs w:val="32"/>
        </w:rPr>
      </w:pPr>
    </w:p>
    <w:p w14:paraId="7B740D33" w14:textId="65FE2400" w:rsidR="00691671" w:rsidRDefault="00691671">
      <w:pPr>
        <w:rPr>
          <w:rFonts w:cstheme="minorHAnsi"/>
          <w:b/>
          <w:bCs/>
          <w:sz w:val="32"/>
          <w:szCs w:val="32"/>
        </w:rPr>
      </w:pPr>
    </w:p>
    <w:p w14:paraId="61B80E5B" w14:textId="6D0BAAA6" w:rsidR="00002341" w:rsidRDefault="00002341">
      <w:pPr>
        <w:rPr>
          <w:rFonts w:cstheme="minorHAnsi"/>
          <w:b/>
          <w:bCs/>
          <w:sz w:val="32"/>
          <w:szCs w:val="32"/>
        </w:rPr>
      </w:pPr>
    </w:p>
    <w:p w14:paraId="739E8A3A" w14:textId="2429D0E0" w:rsidR="00002341" w:rsidRDefault="00002341">
      <w:pPr>
        <w:rPr>
          <w:rFonts w:cstheme="minorHAnsi"/>
          <w:b/>
          <w:bCs/>
          <w:sz w:val="32"/>
          <w:szCs w:val="32"/>
        </w:rPr>
      </w:pPr>
    </w:p>
    <w:p w14:paraId="733EFA50" w14:textId="52A53519" w:rsidR="00002341" w:rsidRDefault="0000234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02341" w14:paraId="3251A326" w14:textId="77777777" w:rsidTr="00463677">
        <w:tc>
          <w:tcPr>
            <w:tcW w:w="9493" w:type="dxa"/>
          </w:tcPr>
          <w:p w14:paraId="4C03F6E6" w14:textId="15085039" w:rsidR="00002341" w:rsidRPr="009164B0" w:rsidRDefault="00002341" w:rsidP="00463677">
            <w:pPr>
              <w:pStyle w:val="Heading3"/>
              <w:shd w:val="clear" w:color="auto" w:fill="FFFFFF"/>
              <w:spacing w:before="200" w:beforeAutospacing="0" w:after="200" w:afterAutospacing="0"/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</w:pPr>
            <w:r>
              <w:rPr>
                <w:rFonts w:cstheme="minorHAnsi"/>
                <w:b w:val="0"/>
                <w:bCs w:val="0"/>
                <w:sz w:val="32"/>
                <w:szCs w:val="32"/>
              </w:rPr>
              <w:lastRenderedPageBreak/>
              <w:br w:type="page"/>
            </w:r>
            <w:r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  <w:t>Day</w:t>
            </w:r>
            <w:r w:rsidRPr="009164B0"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  <w:t>4</w:t>
            </w:r>
          </w:p>
          <w:p w14:paraId="13A2807B" w14:textId="42A2CB80" w:rsidR="00002341" w:rsidRPr="00C86F8A" w:rsidRDefault="00002341" w:rsidP="00002341">
            <w:pPr>
              <w:rPr>
                <w:b/>
                <w:bCs/>
              </w:rPr>
            </w:pPr>
            <w:r w:rsidRPr="00C86F8A">
              <w:rPr>
                <w:b/>
                <w:bCs/>
              </w:rPr>
              <w:t>Session 1</w:t>
            </w:r>
            <w:r w:rsidR="00B971A7">
              <w:rPr>
                <w:b/>
                <w:bCs/>
              </w:rPr>
              <w:t>5</w:t>
            </w:r>
            <w:r w:rsidRPr="00C86F8A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Data storage with Codable</w:t>
            </w:r>
          </w:p>
          <w:p w14:paraId="5C27A202" w14:textId="77777777" w:rsidR="00002341" w:rsidRDefault="00002341" w:rsidP="00002341">
            <w:pPr>
              <w:pStyle w:val="ListParagraph"/>
              <w:numPr>
                <w:ilvl w:val="0"/>
                <w:numId w:val="25"/>
              </w:numPr>
              <w:tabs>
                <w:tab w:val="num" w:pos="720"/>
              </w:tabs>
              <w:suppressAutoHyphens w:val="0"/>
              <w:contextualSpacing/>
            </w:pPr>
            <w:r>
              <w:t>Application sandbox</w:t>
            </w:r>
          </w:p>
          <w:p w14:paraId="777F10D2" w14:textId="77777777" w:rsidR="00002341" w:rsidRDefault="00002341" w:rsidP="00002341">
            <w:pPr>
              <w:pStyle w:val="ListParagraph"/>
              <w:numPr>
                <w:ilvl w:val="0"/>
                <w:numId w:val="25"/>
              </w:numPr>
              <w:tabs>
                <w:tab w:val="num" w:pos="720"/>
              </w:tabs>
              <w:suppressAutoHyphens w:val="0"/>
              <w:contextualSpacing/>
            </w:pPr>
            <w:r>
              <w:t>Where to save data in iOS</w:t>
            </w:r>
          </w:p>
          <w:p w14:paraId="60B55048" w14:textId="4EC12074" w:rsidR="00002341" w:rsidRDefault="00002341" w:rsidP="00002341">
            <w:pPr>
              <w:pStyle w:val="ListParagraph"/>
              <w:numPr>
                <w:ilvl w:val="0"/>
                <w:numId w:val="25"/>
              </w:numPr>
              <w:tabs>
                <w:tab w:val="num" w:pos="720"/>
              </w:tabs>
              <w:suppressAutoHyphens w:val="0"/>
              <w:contextualSpacing/>
            </w:pPr>
            <w:r>
              <w:t>Storage choices</w:t>
            </w:r>
          </w:p>
          <w:p w14:paraId="6206E711" w14:textId="304021C9" w:rsidR="00BA6094" w:rsidRPr="00676519" w:rsidRDefault="00BA6094" w:rsidP="00002341">
            <w:pPr>
              <w:pStyle w:val="ListParagraph"/>
              <w:numPr>
                <w:ilvl w:val="0"/>
                <w:numId w:val="25"/>
              </w:numPr>
              <w:tabs>
                <w:tab w:val="num" w:pos="720"/>
              </w:tabs>
              <w:suppressAutoHyphens w:val="0"/>
              <w:contextualSpacing/>
            </w:pPr>
            <w:r>
              <w:t>Coding choices - JSON, PLIST, XML</w:t>
            </w:r>
          </w:p>
          <w:p w14:paraId="26D5CE12" w14:textId="77777777" w:rsidR="00002341" w:rsidRPr="00676519" w:rsidRDefault="00002341" w:rsidP="00002341">
            <w:pPr>
              <w:pStyle w:val="ListParagraph"/>
              <w:numPr>
                <w:ilvl w:val="0"/>
                <w:numId w:val="25"/>
              </w:numPr>
              <w:tabs>
                <w:tab w:val="num" w:pos="720"/>
              </w:tabs>
              <w:suppressAutoHyphens w:val="0"/>
              <w:contextualSpacing/>
            </w:pPr>
            <w:r>
              <w:t>Codable for local state</w:t>
            </w:r>
          </w:p>
          <w:p w14:paraId="734F624D" w14:textId="77777777" w:rsidR="00002341" w:rsidRDefault="00002341" w:rsidP="00002341">
            <w:pPr>
              <w:pStyle w:val="ListParagraph"/>
              <w:numPr>
                <w:ilvl w:val="0"/>
                <w:numId w:val="25"/>
              </w:numPr>
              <w:tabs>
                <w:tab w:val="num" w:pos="720"/>
              </w:tabs>
              <w:suppressAutoHyphens w:val="0"/>
              <w:contextualSpacing/>
            </w:pPr>
            <w:r>
              <w:t>Preferences</w:t>
            </w:r>
          </w:p>
          <w:p w14:paraId="477B150A" w14:textId="77777777" w:rsidR="00002341" w:rsidRDefault="00002341" w:rsidP="00002341">
            <w:pPr>
              <w:pStyle w:val="ListParagraph"/>
              <w:numPr>
                <w:ilvl w:val="0"/>
                <w:numId w:val="25"/>
              </w:numPr>
              <w:tabs>
                <w:tab w:val="num" w:pos="720"/>
              </w:tabs>
              <w:suppressAutoHyphens w:val="0"/>
              <w:contextualSpacing/>
            </w:pPr>
            <w:proofErr w:type="spellStart"/>
            <w:r>
              <w:t>CoreData</w:t>
            </w:r>
            <w:proofErr w:type="spellEnd"/>
            <w:r>
              <w:t xml:space="preserve"> for complex data</w:t>
            </w:r>
          </w:p>
          <w:p w14:paraId="57E2FE38" w14:textId="4E4F3EED" w:rsidR="00002341" w:rsidRPr="00C86F8A" w:rsidRDefault="00002341" w:rsidP="00002341">
            <w:pPr>
              <w:pStyle w:val="ListParagraph"/>
              <w:numPr>
                <w:ilvl w:val="0"/>
                <w:numId w:val="25"/>
              </w:numPr>
              <w:suppressAutoHyphens w:val="0"/>
              <w:contextualSpacing/>
              <w:rPr>
                <w:i/>
                <w:iCs/>
              </w:rPr>
            </w:pPr>
            <w:r w:rsidRPr="00C86F8A">
              <w:rPr>
                <w:i/>
                <w:iCs/>
              </w:rPr>
              <w:t>Lab 1</w:t>
            </w:r>
            <w:r w:rsidR="00B971A7">
              <w:rPr>
                <w:i/>
                <w:iCs/>
              </w:rPr>
              <w:t>5</w:t>
            </w:r>
            <w:r w:rsidRPr="00C86F8A">
              <w:rPr>
                <w:i/>
                <w:iCs/>
              </w:rPr>
              <w:t xml:space="preserve">: </w:t>
            </w:r>
            <w:r>
              <w:rPr>
                <w:i/>
                <w:iCs/>
              </w:rPr>
              <w:t>Extended lab bringing together work on tables, data access and storing data locally.</w:t>
            </w:r>
          </w:p>
          <w:p w14:paraId="3A3F7F2A" w14:textId="77777777" w:rsidR="00002341" w:rsidRDefault="00002341" w:rsidP="00002341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  <w:p w14:paraId="30FE396A" w14:textId="6990F438" w:rsidR="00002341" w:rsidRPr="00C86F8A" w:rsidRDefault="00002341" w:rsidP="00002341">
            <w:pPr>
              <w:rPr>
                <w:b/>
                <w:bCs/>
              </w:rPr>
            </w:pPr>
            <w:r w:rsidRPr="00C86F8A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1</w:t>
            </w:r>
            <w:r w:rsidR="00B971A7">
              <w:rPr>
                <w:b/>
                <w:bCs/>
              </w:rPr>
              <w:t>6</w:t>
            </w:r>
            <w:r w:rsidRPr="00C86F8A">
              <w:rPr>
                <w:b/>
                <w:bCs/>
              </w:rPr>
              <w:t>: Unit Testing</w:t>
            </w:r>
          </w:p>
          <w:p w14:paraId="23ED521B" w14:textId="77777777" w:rsidR="00002341" w:rsidRDefault="00002341" w:rsidP="00002341">
            <w:pPr>
              <w:pStyle w:val="ListParagraph"/>
              <w:numPr>
                <w:ilvl w:val="0"/>
                <w:numId w:val="27"/>
              </w:numPr>
              <w:tabs>
                <w:tab w:val="num" w:pos="720"/>
              </w:tabs>
              <w:suppressAutoHyphens w:val="0"/>
              <w:contextualSpacing/>
            </w:pPr>
            <w:bookmarkStart w:id="2" w:name="OLE_LINK3"/>
            <w:bookmarkStart w:id="3" w:name="OLE_LINK4"/>
            <w:bookmarkStart w:id="4" w:name="OLE_LINK1"/>
            <w:bookmarkStart w:id="5" w:name="OLE_LINK2"/>
            <w:r>
              <w:t>Identifying what to unit test</w:t>
            </w:r>
          </w:p>
          <w:p w14:paraId="62738AEE" w14:textId="77777777" w:rsidR="00002341" w:rsidRDefault="00002341" w:rsidP="00002341">
            <w:pPr>
              <w:pStyle w:val="ListParagraph"/>
              <w:numPr>
                <w:ilvl w:val="0"/>
                <w:numId w:val="27"/>
              </w:numPr>
              <w:tabs>
                <w:tab w:val="num" w:pos="720"/>
              </w:tabs>
              <w:suppressAutoHyphens w:val="0"/>
              <w:contextualSpacing/>
            </w:pPr>
            <w:r>
              <w:t>Setting up tests</w:t>
            </w:r>
          </w:p>
          <w:p w14:paraId="79E437C6" w14:textId="77777777" w:rsidR="00002341" w:rsidRDefault="00002341" w:rsidP="00002341">
            <w:pPr>
              <w:pStyle w:val="ListParagraph"/>
              <w:numPr>
                <w:ilvl w:val="0"/>
                <w:numId w:val="27"/>
              </w:numPr>
              <w:tabs>
                <w:tab w:val="num" w:pos="720"/>
              </w:tabs>
              <w:suppressAutoHyphens w:val="0"/>
              <w:contextualSpacing/>
            </w:pPr>
            <w:r>
              <w:t xml:space="preserve">Running tests in </w:t>
            </w:r>
            <w:proofErr w:type="spellStart"/>
            <w:r>
              <w:t>XCTest</w:t>
            </w:r>
            <w:proofErr w:type="spellEnd"/>
          </w:p>
          <w:p w14:paraId="3456446A" w14:textId="0DCA618A" w:rsidR="00002341" w:rsidRPr="00002341" w:rsidRDefault="00002341" w:rsidP="00002341">
            <w:pPr>
              <w:pStyle w:val="ListParagraph"/>
              <w:numPr>
                <w:ilvl w:val="0"/>
                <w:numId w:val="27"/>
              </w:numPr>
              <w:tabs>
                <w:tab w:val="num" w:pos="720"/>
              </w:tabs>
              <w:suppressAutoHyphens w:val="0"/>
              <w:contextualSpacing/>
            </w:pPr>
            <w:r w:rsidRPr="00002341">
              <w:rPr>
                <w:i/>
                <w:iCs/>
              </w:rPr>
              <w:t>Lab 1</w:t>
            </w:r>
            <w:r w:rsidR="00B971A7">
              <w:rPr>
                <w:i/>
                <w:iCs/>
              </w:rPr>
              <w:t>6</w:t>
            </w:r>
            <w:r w:rsidRPr="00002341">
              <w:rPr>
                <w:i/>
                <w:iCs/>
              </w:rPr>
              <w:t>: Writing Unit Tests for iOS Apps</w:t>
            </w:r>
            <w:bookmarkEnd w:id="2"/>
            <w:bookmarkEnd w:id="3"/>
          </w:p>
          <w:p w14:paraId="0803937A" w14:textId="1E3D3453" w:rsidR="00002341" w:rsidRDefault="00002341" w:rsidP="00002341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  <w:p w14:paraId="27C247C6" w14:textId="34C52D30" w:rsidR="00814CAE" w:rsidRPr="00C86F8A" w:rsidRDefault="00814CAE" w:rsidP="00814CAE">
            <w:pPr>
              <w:rPr>
                <w:b/>
                <w:bCs/>
              </w:rPr>
            </w:pPr>
            <w:r w:rsidRPr="00C86F8A">
              <w:rPr>
                <w:b/>
                <w:bCs/>
              </w:rPr>
              <w:t>Session 1</w:t>
            </w:r>
            <w:r>
              <w:rPr>
                <w:b/>
                <w:bCs/>
              </w:rPr>
              <w:t>7</w:t>
            </w:r>
            <w:r w:rsidRPr="00C86F8A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Data storage with Core Data</w:t>
            </w:r>
          </w:p>
          <w:p w14:paraId="63FA391D" w14:textId="7D0F9156" w:rsidR="00814CAE" w:rsidRDefault="00814CAE" w:rsidP="00814CAE">
            <w:pPr>
              <w:pStyle w:val="ListParagraph"/>
              <w:numPr>
                <w:ilvl w:val="0"/>
                <w:numId w:val="25"/>
              </w:numPr>
              <w:tabs>
                <w:tab w:val="num" w:pos="720"/>
              </w:tabs>
              <w:suppressAutoHyphens w:val="0"/>
              <w:contextualSpacing/>
            </w:pPr>
            <w:r>
              <w:t>Ideas behind Core Data</w:t>
            </w:r>
          </w:p>
          <w:p w14:paraId="141288B2" w14:textId="77777777" w:rsidR="00814CAE" w:rsidRDefault="00814CAE" w:rsidP="00814CAE">
            <w:pPr>
              <w:pStyle w:val="ListParagraph"/>
              <w:numPr>
                <w:ilvl w:val="0"/>
                <w:numId w:val="25"/>
              </w:numPr>
              <w:tabs>
                <w:tab w:val="num" w:pos="720"/>
              </w:tabs>
              <w:suppressAutoHyphens w:val="0"/>
              <w:contextualSpacing/>
            </w:pPr>
            <w:r>
              <w:t>Persisting networks of objects using Core Data</w:t>
            </w:r>
          </w:p>
          <w:p w14:paraId="7D5B9CDC" w14:textId="2E5C7790" w:rsidR="00814CAE" w:rsidRPr="00814CAE" w:rsidRDefault="00814CAE" w:rsidP="0081421E">
            <w:pPr>
              <w:pStyle w:val="ListParagraph"/>
              <w:numPr>
                <w:ilvl w:val="0"/>
                <w:numId w:val="25"/>
              </w:numPr>
              <w:tabs>
                <w:tab w:val="num" w:pos="720"/>
              </w:tabs>
              <w:suppressAutoHyphens w:val="0"/>
              <w:contextualSpacing/>
              <w:rPr>
                <w:b/>
                <w:bCs/>
              </w:rPr>
            </w:pPr>
            <w:r w:rsidRPr="00814CAE">
              <w:rPr>
                <w:i/>
                <w:iCs/>
              </w:rPr>
              <w:t xml:space="preserve">Lab 17: </w:t>
            </w:r>
            <w:bookmarkEnd w:id="4"/>
            <w:bookmarkEnd w:id="5"/>
            <w:r>
              <w:rPr>
                <w:i/>
                <w:iCs/>
              </w:rPr>
              <w:t>Replacing Codable with Core Data</w:t>
            </w:r>
          </w:p>
          <w:p w14:paraId="2C639094" w14:textId="77777777" w:rsidR="00814CAE" w:rsidRPr="00814CAE" w:rsidRDefault="00814CAE" w:rsidP="00814CAE">
            <w:pPr>
              <w:pStyle w:val="ListParagraph"/>
              <w:tabs>
                <w:tab w:val="num" w:pos="720"/>
              </w:tabs>
              <w:suppressAutoHyphens w:val="0"/>
              <w:contextualSpacing/>
              <w:rPr>
                <w:b/>
                <w:bCs/>
              </w:rPr>
            </w:pPr>
          </w:p>
          <w:p w14:paraId="0E15C380" w14:textId="45C9D0F7" w:rsidR="00B971A7" w:rsidRPr="00BB50FE" w:rsidRDefault="00B971A7" w:rsidP="00B971A7">
            <w:pPr>
              <w:tabs>
                <w:tab w:val="num" w:pos="720"/>
              </w:tabs>
              <w:rPr>
                <w:b/>
                <w:bCs/>
              </w:rPr>
            </w:pPr>
            <w:r w:rsidRPr="00BB50FE">
              <w:rPr>
                <w:b/>
                <w:bCs/>
              </w:rPr>
              <w:t xml:space="preserve">Session </w:t>
            </w:r>
            <w:r>
              <w:rPr>
                <w:b/>
                <w:bCs/>
              </w:rPr>
              <w:t>1</w:t>
            </w:r>
            <w:r w:rsidR="00814CAE">
              <w:rPr>
                <w:b/>
                <w:bCs/>
              </w:rPr>
              <w:t>8</w:t>
            </w:r>
            <w:r w:rsidRPr="00BB50FE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Animations</w:t>
            </w:r>
          </w:p>
          <w:p w14:paraId="73F9BC1F" w14:textId="77777777" w:rsidR="00B971A7" w:rsidRDefault="00B971A7" w:rsidP="00B971A7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</w:pPr>
            <w:r>
              <w:t>How animations are used in iOS</w:t>
            </w:r>
          </w:p>
          <w:p w14:paraId="4EB2DB0F" w14:textId="77777777" w:rsidR="00B971A7" w:rsidRDefault="00B971A7" w:rsidP="00B971A7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</w:pPr>
            <w:r>
              <w:t>Delighting users with animations</w:t>
            </w:r>
          </w:p>
          <w:p w14:paraId="0E24FFB5" w14:textId="77777777" w:rsidR="00B971A7" w:rsidRDefault="00B971A7" w:rsidP="00B971A7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</w:pPr>
            <w:r>
              <w:t>Types of animation that are possible</w:t>
            </w:r>
          </w:p>
          <w:p w14:paraId="130BEBBA" w14:textId="5D8B0647" w:rsidR="00B971A7" w:rsidRPr="00B971A7" w:rsidRDefault="00B971A7" w:rsidP="00B971A7">
            <w:pPr>
              <w:pStyle w:val="ListParagraph"/>
              <w:numPr>
                <w:ilvl w:val="0"/>
                <w:numId w:val="23"/>
              </w:numPr>
              <w:suppressAutoHyphens w:val="0"/>
              <w:contextualSpacing/>
            </w:pPr>
            <w:r w:rsidRPr="00B971A7">
              <w:rPr>
                <w:i/>
                <w:iCs/>
              </w:rPr>
              <w:t>Lab 1</w:t>
            </w:r>
            <w:r w:rsidR="00814CAE">
              <w:rPr>
                <w:i/>
                <w:iCs/>
              </w:rPr>
              <w:t>8</w:t>
            </w:r>
            <w:r w:rsidRPr="00B971A7">
              <w:rPr>
                <w:i/>
                <w:iCs/>
              </w:rPr>
              <w:t>:  Building animations</w:t>
            </w:r>
          </w:p>
          <w:p w14:paraId="677944CF" w14:textId="19595483" w:rsidR="00B971A7" w:rsidRPr="00B971A7" w:rsidRDefault="00B971A7" w:rsidP="00B971A7">
            <w:pPr>
              <w:pStyle w:val="ListParagraph"/>
              <w:suppressAutoHyphens w:val="0"/>
              <w:contextualSpacing/>
            </w:pPr>
          </w:p>
        </w:tc>
      </w:tr>
    </w:tbl>
    <w:p w14:paraId="26F2CF35" w14:textId="77777777" w:rsidR="00002341" w:rsidRDefault="00002341">
      <w:pPr>
        <w:rPr>
          <w:rFonts w:cstheme="minorHAnsi"/>
          <w:b/>
          <w:bCs/>
          <w:sz w:val="32"/>
          <w:szCs w:val="32"/>
        </w:rPr>
      </w:pPr>
    </w:p>
    <w:p w14:paraId="277B6F85" w14:textId="3313F70B" w:rsidR="00B971A7" w:rsidRDefault="00B971A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B971A7" w14:paraId="245CDD9B" w14:textId="77777777" w:rsidTr="00463677">
        <w:tc>
          <w:tcPr>
            <w:tcW w:w="9493" w:type="dxa"/>
          </w:tcPr>
          <w:p w14:paraId="331A260B" w14:textId="4B618FBA" w:rsidR="00B971A7" w:rsidRPr="009164B0" w:rsidRDefault="00B971A7" w:rsidP="00463677">
            <w:pPr>
              <w:pStyle w:val="Heading3"/>
              <w:shd w:val="clear" w:color="auto" w:fill="FFFFFF"/>
              <w:spacing w:before="200" w:beforeAutospacing="0" w:after="200" w:afterAutospacing="0"/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</w:pPr>
            <w:r>
              <w:rPr>
                <w:rFonts w:cstheme="minorHAnsi"/>
                <w:b w:val="0"/>
                <w:bCs w:val="0"/>
                <w:sz w:val="32"/>
                <w:szCs w:val="32"/>
              </w:rPr>
              <w:lastRenderedPageBreak/>
              <w:br w:type="page"/>
            </w:r>
            <w:r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  <w:t>Day</w:t>
            </w:r>
            <w:r w:rsidRPr="009164B0"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  <w:t>5</w:t>
            </w:r>
          </w:p>
          <w:p w14:paraId="32CEA274" w14:textId="50B0DFE6" w:rsidR="00B971A7" w:rsidRPr="00C86F8A" w:rsidRDefault="00B971A7" w:rsidP="00B971A7">
            <w:pPr>
              <w:rPr>
                <w:b/>
                <w:bCs/>
              </w:rPr>
            </w:pPr>
            <w:r w:rsidRPr="00C86F8A">
              <w:rPr>
                <w:b/>
                <w:bCs/>
              </w:rPr>
              <w:t>Session 1</w:t>
            </w:r>
            <w:r w:rsidR="00814CAE">
              <w:rPr>
                <w:b/>
                <w:bCs/>
              </w:rPr>
              <w:t>9</w:t>
            </w:r>
            <w:r w:rsidRPr="00C86F8A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Web browsing, web services</w:t>
            </w:r>
          </w:p>
          <w:p w14:paraId="3C3B0918" w14:textId="77777777" w:rsidR="00B971A7" w:rsidRDefault="00B971A7" w:rsidP="00B971A7">
            <w:pPr>
              <w:pStyle w:val="ListParagraph"/>
              <w:numPr>
                <w:ilvl w:val="0"/>
                <w:numId w:val="26"/>
              </w:numPr>
              <w:tabs>
                <w:tab w:val="num" w:pos="720"/>
              </w:tabs>
              <w:suppressAutoHyphens w:val="0"/>
              <w:contextualSpacing/>
            </w:pPr>
            <w:r>
              <w:t>Integrating web browsing into your app</w:t>
            </w:r>
          </w:p>
          <w:p w14:paraId="3FD8A61A" w14:textId="77777777" w:rsidR="00B971A7" w:rsidRDefault="00B971A7" w:rsidP="00B971A7">
            <w:pPr>
              <w:pStyle w:val="ListParagraph"/>
              <w:numPr>
                <w:ilvl w:val="0"/>
                <w:numId w:val="26"/>
              </w:numPr>
              <w:tabs>
                <w:tab w:val="num" w:pos="720"/>
              </w:tabs>
              <w:suppressAutoHyphens w:val="0"/>
              <w:contextualSpacing/>
            </w:pPr>
            <w:r>
              <w:t>Calling web services and receiving data asynchronously</w:t>
            </w:r>
          </w:p>
          <w:p w14:paraId="7568F8C0" w14:textId="77777777" w:rsidR="00B971A7" w:rsidRDefault="00B971A7" w:rsidP="00B971A7">
            <w:pPr>
              <w:pStyle w:val="ListParagraph"/>
              <w:numPr>
                <w:ilvl w:val="0"/>
                <w:numId w:val="26"/>
              </w:numPr>
              <w:tabs>
                <w:tab w:val="num" w:pos="720"/>
              </w:tabs>
              <w:suppressAutoHyphens w:val="0"/>
              <w:contextualSpacing/>
            </w:pPr>
            <w:r>
              <w:t>Concurrency and Grand Central Dispatch</w:t>
            </w:r>
          </w:p>
          <w:p w14:paraId="571BDEA0" w14:textId="77777777" w:rsidR="00B971A7" w:rsidRDefault="00B971A7" w:rsidP="00B971A7">
            <w:pPr>
              <w:pStyle w:val="ListParagraph"/>
              <w:numPr>
                <w:ilvl w:val="0"/>
                <w:numId w:val="26"/>
              </w:numPr>
              <w:tabs>
                <w:tab w:val="num" w:pos="720"/>
              </w:tabs>
              <w:suppressAutoHyphens w:val="0"/>
              <w:contextualSpacing/>
            </w:pPr>
            <w:r>
              <w:t>Processing data and updating screens</w:t>
            </w:r>
          </w:p>
          <w:p w14:paraId="63388A26" w14:textId="558BED8E" w:rsidR="00B971A7" w:rsidRPr="00C86F8A" w:rsidRDefault="00B971A7" w:rsidP="00B971A7">
            <w:pPr>
              <w:pStyle w:val="ListParagraph"/>
              <w:numPr>
                <w:ilvl w:val="0"/>
                <w:numId w:val="26"/>
              </w:numPr>
              <w:tabs>
                <w:tab w:val="num" w:pos="720"/>
              </w:tabs>
              <w:suppressAutoHyphens w:val="0"/>
              <w:contextualSpacing/>
              <w:rPr>
                <w:i/>
                <w:iCs/>
              </w:rPr>
            </w:pPr>
            <w:r w:rsidRPr="00C86F8A">
              <w:rPr>
                <w:i/>
                <w:iCs/>
              </w:rPr>
              <w:t xml:space="preserve">Lab </w:t>
            </w:r>
            <w:r>
              <w:rPr>
                <w:i/>
                <w:iCs/>
              </w:rPr>
              <w:t>1</w:t>
            </w:r>
            <w:r w:rsidR="00814CAE">
              <w:rPr>
                <w:i/>
                <w:iCs/>
              </w:rPr>
              <w:t>9</w:t>
            </w:r>
            <w:r w:rsidRPr="00C86F8A">
              <w:rPr>
                <w:i/>
                <w:iCs/>
              </w:rPr>
              <w:t xml:space="preserve">: </w:t>
            </w:r>
            <w:r>
              <w:rPr>
                <w:i/>
                <w:iCs/>
              </w:rPr>
              <w:t>Reading and processing data from a web service</w:t>
            </w:r>
          </w:p>
          <w:p w14:paraId="12C2F595" w14:textId="77777777" w:rsidR="00B971A7" w:rsidRDefault="00B971A7" w:rsidP="00B971A7">
            <w:pPr>
              <w:contextualSpacing/>
            </w:pPr>
          </w:p>
          <w:p w14:paraId="520938CF" w14:textId="0C5E3E85" w:rsidR="00B971A7" w:rsidRPr="00C86F8A" w:rsidRDefault="00B971A7" w:rsidP="00B971A7">
            <w:pPr>
              <w:rPr>
                <w:b/>
                <w:bCs/>
              </w:rPr>
            </w:pPr>
            <w:r w:rsidRPr="00C86F8A">
              <w:rPr>
                <w:b/>
                <w:bCs/>
              </w:rPr>
              <w:t xml:space="preserve">Session </w:t>
            </w:r>
            <w:r w:rsidR="00814CAE">
              <w:rPr>
                <w:b/>
                <w:bCs/>
              </w:rPr>
              <w:t>20</w:t>
            </w:r>
            <w:r w:rsidRPr="00C86F8A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Cloud services</w:t>
            </w:r>
            <w:r w:rsidR="00875767">
              <w:rPr>
                <w:b/>
                <w:bCs/>
              </w:rPr>
              <w:t xml:space="preserve"> and c</w:t>
            </w:r>
            <w:r w:rsidR="00875767">
              <w:rPr>
                <w:b/>
                <w:bCs/>
              </w:rPr>
              <w:t>ocoa pods</w:t>
            </w:r>
          </w:p>
          <w:p w14:paraId="46D54F2A" w14:textId="77777777" w:rsidR="00B971A7" w:rsidRPr="00080240" w:rsidRDefault="00B971A7" w:rsidP="00B971A7">
            <w:pPr>
              <w:pStyle w:val="ListParagraph"/>
              <w:numPr>
                <w:ilvl w:val="0"/>
                <w:numId w:val="27"/>
              </w:numPr>
              <w:tabs>
                <w:tab w:val="num" w:pos="720"/>
              </w:tabs>
              <w:suppressAutoHyphens w:val="0"/>
              <w:contextualSpacing/>
            </w:pPr>
            <w:r>
              <w:t>Setting up Google Firebase</w:t>
            </w:r>
          </w:p>
          <w:p w14:paraId="53E65685" w14:textId="175C106F" w:rsidR="00B971A7" w:rsidRDefault="00BC09CF" w:rsidP="00B971A7">
            <w:pPr>
              <w:pStyle w:val="ListParagraph"/>
              <w:numPr>
                <w:ilvl w:val="0"/>
                <w:numId w:val="27"/>
              </w:numPr>
              <w:tabs>
                <w:tab w:val="num" w:pos="720"/>
              </w:tabs>
              <w:suppressAutoHyphens w:val="0"/>
              <w:contextualSpacing/>
            </w:pPr>
            <w:r>
              <w:t xml:space="preserve">Swift Package Manager or </w:t>
            </w:r>
            <w:proofErr w:type="spellStart"/>
            <w:r>
              <w:t>Cocoapods</w:t>
            </w:r>
            <w:proofErr w:type="spellEnd"/>
            <w:r>
              <w:t>?</w:t>
            </w:r>
          </w:p>
          <w:p w14:paraId="46920016" w14:textId="77777777" w:rsidR="00B971A7" w:rsidRDefault="00B971A7" w:rsidP="00B971A7">
            <w:pPr>
              <w:pStyle w:val="ListParagraph"/>
              <w:numPr>
                <w:ilvl w:val="0"/>
                <w:numId w:val="27"/>
              </w:numPr>
              <w:tabs>
                <w:tab w:val="num" w:pos="720"/>
              </w:tabs>
              <w:suppressAutoHyphens w:val="0"/>
              <w:contextualSpacing/>
            </w:pPr>
            <w:r>
              <w:t>Using Firebase for cloud storage</w:t>
            </w:r>
          </w:p>
          <w:p w14:paraId="6A1A3710" w14:textId="77777777" w:rsidR="00B971A7" w:rsidRDefault="00B971A7" w:rsidP="00B971A7">
            <w:pPr>
              <w:pStyle w:val="ListParagraph"/>
              <w:numPr>
                <w:ilvl w:val="0"/>
                <w:numId w:val="27"/>
              </w:numPr>
              <w:tabs>
                <w:tab w:val="num" w:pos="720"/>
              </w:tabs>
              <w:suppressAutoHyphens w:val="0"/>
              <w:contextualSpacing/>
            </w:pPr>
            <w:r>
              <w:t>Authorization and security</w:t>
            </w:r>
          </w:p>
          <w:p w14:paraId="0ABF504F" w14:textId="77777777" w:rsidR="00B971A7" w:rsidRDefault="00B971A7" w:rsidP="00B971A7">
            <w:pPr>
              <w:pStyle w:val="ListParagraph"/>
              <w:numPr>
                <w:ilvl w:val="0"/>
                <w:numId w:val="27"/>
              </w:numPr>
              <w:tabs>
                <w:tab w:val="num" w:pos="720"/>
              </w:tabs>
              <w:suppressAutoHyphens w:val="0"/>
              <w:contextualSpacing/>
            </w:pPr>
            <w:r>
              <w:t>Local and remote data</w:t>
            </w:r>
          </w:p>
          <w:p w14:paraId="6878A4F6" w14:textId="250CC6AB" w:rsidR="00B971A7" w:rsidRPr="00C86F8A" w:rsidRDefault="00B971A7" w:rsidP="00B971A7">
            <w:pPr>
              <w:pStyle w:val="ListParagraph"/>
              <w:numPr>
                <w:ilvl w:val="0"/>
                <w:numId w:val="27"/>
              </w:numPr>
              <w:suppressAutoHyphens w:val="0"/>
              <w:contextualSpacing/>
              <w:rPr>
                <w:i/>
                <w:iCs/>
              </w:rPr>
            </w:pPr>
            <w:r w:rsidRPr="00C86F8A">
              <w:rPr>
                <w:i/>
                <w:iCs/>
              </w:rPr>
              <w:t xml:space="preserve">Lab </w:t>
            </w:r>
            <w:r w:rsidR="00814CAE">
              <w:rPr>
                <w:i/>
                <w:iCs/>
              </w:rPr>
              <w:t>20</w:t>
            </w:r>
            <w:r w:rsidRPr="00C86F8A">
              <w:rPr>
                <w:i/>
                <w:iCs/>
              </w:rPr>
              <w:t xml:space="preserve">: </w:t>
            </w:r>
            <w:r>
              <w:rPr>
                <w:i/>
                <w:iCs/>
              </w:rPr>
              <w:t>Building a Firebase app</w:t>
            </w:r>
          </w:p>
          <w:p w14:paraId="216A567F" w14:textId="22FF83C1" w:rsidR="00B971A7" w:rsidRDefault="00B971A7" w:rsidP="00B971A7">
            <w:pPr>
              <w:contextualSpacing/>
            </w:pPr>
          </w:p>
          <w:p w14:paraId="79032635" w14:textId="69074BB3" w:rsidR="00B971A7" w:rsidRPr="00C86F8A" w:rsidRDefault="00B971A7" w:rsidP="00B971A7">
            <w:pPr>
              <w:tabs>
                <w:tab w:val="num" w:pos="720"/>
              </w:tabs>
              <w:rPr>
                <w:b/>
                <w:bCs/>
              </w:rPr>
            </w:pPr>
            <w:r w:rsidRPr="00C86F8A">
              <w:rPr>
                <w:b/>
                <w:bCs/>
              </w:rPr>
              <w:t xml:space="preserve">Session </w:t>
            </w:r>
            <w:r w:rsidR="00814CAE">
              <w:rPr>
                <w:b/>
                <w:bCs/>
              </w:rPr>
              <w:t>2</w:t>
            </w:r>
            <w:r w:rsidRPr="00C86F8A">
              <w:rPr>
                <w:b/>
                <w:bCs/>
              </w:rPr>
              <w:t xml:space="preserve">1: </w:t>
            </w:r>
            <w:r>
              <w:rPr>
                <w:b/>
                <w:bCs/>
              </w:rPr>
              <w:t>Notifications</w:t>
            </w:r>
          </w:p>
          <w:p w14:paraId="08DDB39F" w14:textId="4BB75AEC" w:rsidR="00B971A7" w:rsidRPr="00080240" w:rsidRDefault="00B971A7" w:rsidP="00B971A7">
            <w:pPr>
              <w:pStyle w:val="ListParagraph"/>
              <w:numPr>
                <w:ilvl w:val="0"/>
                <w:numId w:val="26"/>
              </w:numPr>
              <w:tabs>
                <w:tab w:val="num" w:pos="720"/>
              </w:tabs>
              <w:suppressAutoHyphens w:val="0"/>
              <w:contextualSpacing/>
            </w:pPr>
            <w:r w:rsidRPr="00080240">
              <w:t>What are notifications</w:t>
            </w:r>
            <w:r w:rsidR="00751515">
              <w:t>?</w:t>
            </w:r>
          </w:p>
          <w:p w14:paraId="3C4091AF" w14:textId="77777777" w:rsidR="00B971A7" w:rsidRPr="00080240" w:rsidRDefault="00B971A7" w:rsidP="00B971A7">
            <w:pPr>
              <w:pStyle w:val="ListParagraph"/>
              <w:numPr>
                <w:ilvl w:val="0"/>
                <w:numId w:val="26"/>
              </w:numPr>
              <w:tabs>
                <w:tab w:val="num" w:pos="720"/>
              </w:tabs>
              <w:suppressAutoHyphens w:val="0"/>
              <w:contextualSpacing/>
            </w:pPr>
            <w:r w:rsidRPr="00080240">
              <w:t>Working with notifications</w:t>
            </w:r>
          </w:p>
          <w:p w14:paraId="1421C5E3" w14:textId="77777777" w:rsidR="00B971A7" w:rsidRDefault="00B971A7" w:rsidP="00B971A7">
            <w:pPr>
              <w:pStyle w:val="ListParagraph"/>
              <w:numPr>
                <w:ilvl w:val="0"/>
                <w:numId w:val="26"/>
              </w:numPr>
              <w:tabs>
                <w:tab w:val="num" w:pos="720"/>
              </w:tabs>
              <w:suppressAutoHyphens w:val="0"/>
              <w:contextualSpacing/>
            </w:pPr>
            <w:r w:rsidRPr="00080240">
              <w:t xml:space="preserve">Creating and Issuing </w:t>
            </w:r>
            <w:r>
              <w:t>local n</w:t>
            </w:r>
            <w:r w:rsidRPr="00080240">
              <w:t>otification</w:t>
            </w:r>
          </w:p>
          <w:p w14:paraId="348BB176" w14:textId="77777777" w:rsidR="00711C5B" w:rsidRDefault="00B971A7" w:rsidP="00B971A7">
            <w:pPr>
              <w:pStyle w:val="ListParagraph"/>
              <w:numPr>
                <w:ilvl w:val="0"/>
                <w:numId w:val="26"/>
              </w:numPr>
              <w:tabs>
                <w:tab w:val="num" w:pos="720"/>
              </w:tabs>
              <w:suppressAutoHyphens w:val="0"/>
              <w:contextualSpacing/>
            </w:pPr>
            <w:r>
              <w:t>Issuing and catching a push notification</w:t>
            </w:r>
          </w:p>
          <w:p w14:paraId="3F6E4D71" w14:textId="5E53164F" w:rsidR="00B971A7" w:rsidRPr="00711C5B" w:rsidRDefault="00B971A7" w:rsidP="00B971A7">
            <w:pPr>
              <w:pStyle w:val="ListParagraph"/>
              <w:numPr>
                <w:ilvl w:val="0"/>
                <w:numId w:val="26"/>
              </w:numPr>
              <w:tabs>
                <w:tab w:val="num" w:pos="720"/>
              </w:tabs>
              <w:suppressAutoHyphens w:val="0"/>
              <w:contextualSpacing/>
            </w:pPr>
            <w:r w:rsidRPr="00711C5B">
              <w:rPr>
                <w:i/>
                <w:iCs/>
              </w:rPr>
              <w:t xml:space="preserve">Lab </w:t>
            </w:r>
            <w:r w:rsidR="00814CAE" w:rsidRPr="00711C5B">
              <w:rPr>
                <w:i/>
                <w:iCs/>
              </w:rPr>
              <w:t>21</w:t>
            </w:r>
            <w:r w:rsidRPr="00711C5B">
              <w:rPr>
                <w:i/>
                <w:iCs/>
              </w:rPr>
              <w:t>: Adding notifications to your app</w:t>
            </w:r>
          </w:p>
          <w:p w14:paraId="63C1FEE7" w14:textId="5C5419B0" w:rsidR="00B971A7" w:rsidRPr="00B971A7" w:rsidRDefault="00B971A7" w:rsidP="00B971A7">
            <w:pPr>
              <w:contextualSpacing/>
            </w:pPr>
          </w:p>
        </w:tc>
      </w:tr>
    </w:tbl>
    <w:p w14:paraId="1FF91EAA" w14:textId="77777777" w:rsidR="00002341" w:rsidRDefault="00002341">
      <w:pPr>
        <w:rPr>
          <w:rFonts w:cstheme="minorHAnsi"/>
          <w:b/>
          <w:bCs/>
          <w:sz w:val="32"/>
          <w:szCs w:val="32"/>
        </w:rPr>
      </w:pPr>
    </w:p>
    <w:p w14:paraId="72E2D092" w14:textId="73404CF1" w:rsidR="00587599" w:rsidRDefault="00587599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587599" w14:paraId="6E739FDD" w14:textId="77777777" w:rsidTr="00463677">
        <w:tc>
          <w:tcPr>
            <w:tcW w:w="9493" w:type="dxa"/>
          </w:tcPr>
          <w:p w14:paraId="70EF66F6" w14:textId="6F3745B5" w:rsidR="00587599" w:rsidRPr="009164B0" w:rsidRDefault="00587599" w:rsidP="00463677">
            <w:pPr>
              <w:pStyle w:val="Heading3"/>
              <w:shd w:val="clear" w:color="auto" w:fill="FFFFFF"/>
              <w:spacing w:before="200" w:beforeAutospacing="0" w:after="200" w:afterAutospacing="0"/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  <w:lastRenderedPageBreak/>
              <w:t>Day</w:t>
            </w:r>
            <w:r w:rsidRPr="009164B0"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  <w:lang w:eastAsia="en-US"/>
              </w:rPr>
              <w:t>6</w:t>
            </w:r>
          </w:p>
          <w:p w14:paraId="784CADA6" w14:textId="77777777" w:rsidR="00587599" w:rsidRDefault="00587599" w:rsidP="00463677">
            <w:pPr>
              <w:contextualSpacing/>
            </w:pPr>
          </w:p>
          <w:p w14:paraId="36A93BD8" w14:textId="6AA846F3" w:rsidR="00587599" w:rsidRPr="00C86F8A" w:rsidRDefault="00587599" w:rsidP="00587599">
            <w:pPr>
              <w:rPr>
                <w:b/>
                <w:bCs/>
              </w:rPr>
            </w:pPr>
            <w:r w:rsidRPr="00C86F8A">
              <w:rPr>
                <w:b/>
                <w:bCs/>
              </w:rPr>
              <w:t>Session 2</w:t>
            </w:r>
            <w:r w:rsidR="00DD1CF0">
              <w:rPr>
                <w:b/>
                <w:bCs/>
              </w:rPr>
              <w:t>2</w:t>
            </w:r>
            <w:r w:rsidRPr="00C86F8A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 Reactive Apps</w:t>
            </w:r>
          </w:p>
          <w:p w14:paraId="1569A630" w14:textId="6C990DDE" w:rsidR="00587599" w:rsidRDefault="00587599" w:rsidP="00587599">
            <w:pPr>
              <w:pStyle w:val="ListParagraph"/>
              <w:numPr>
                <w:ilvl w:val="0"/>
                <w:numId w:val="28"/>
              </w:numPr>
              <w:tabs>
                <w:tab w:val="num" w:pos="720"/>
              </w:tabs>
              <w:suppressAutoHyphens w:val="0"/>
              <w:contextualSpacing/>
            </w:pPr>
            <w:r>
              <w:t xml:space="preserve">Overview of </w:t>
            </w:r>
            <w:proofErr w:type="spellStart"/>
            <w:r>
              <w:t>SwiftUI</w:t>
            </w:r>
            <w:proofErr w:type="spellEnd"/>
          </w:p>
          <w:p w14:paraId="46B60040" w14:textId="4F3461CE" w:rsidR="004A7312" w:rsidRDefault="004A7312" w:rsidP="00587599">
            <w:pPr>
              <w:pStyle w:val="ListParagraph"/>
              <w:numPr>
                <w:ilvl w:val="0"/>
                <w:numId w:val="28"/>
              </w:numPr>
              <w:tabs>
                <w:tab w:val="num" w:pos="720"/>
              </w:tabs>
              <w:suppressAutoHyphens w:val="0"/>
              <w:contextualSpacing/>
            </w:pPr>
            <w:r>
              <w:t>MVVM</w:t>
            </w:r>
          </w:p>
          <w:p w14:paraId="11193550" w14:textId="77777777" w:rsidR="00587599" w:rsidRDefault="00587599" w:rsidP="00587599">
            <w:pPr>
              <w:pStyle w:val="ListParagraph"/>
              <w:numPr>
                <w:ilvl w:val="0"/>
                <w:numId w:val="28"/>
              </w:numPr>
              <w:tabs>
                <w:tab w:val="num" w:pos="720"/>
              </w:tabs>
              <w:suppressAutoHyphens w:val="0"/>
              <w:contextualSpacing/>
            </w:pPr>
            <w:r>
              <w:t xml:space="preserve">Basics of building screens in </w:t>
            </w:r>
            <w:proofErr w:type="spellStart"/>
            <w:r>
              <w:t>SwiftUI</w:t>
            </w:r>
            <w:proofErr w:type="spellEnd"/>
          </w:p>
          <w:p w14:paraId="4978C05B" w14:textId="7EE68569" w:rsidR="004A7312" w:rsidRDefault="00587599" w:rsidP="004A7312">
            <w:pPr>
              <w:pStyle w:val="ListParagraph"/>
              <w:numPr>
                <w:ilvl w:val="0"/>
                <w:numId w:val="28"/>
              </w:numPr>
              <w:tabs>
                <w:tab w:val="num" w:pos="720"/>
              </w:tabs>
              <w:suppressAutoHyphens w:val="0"/>
              <w:contextualSpacing/>
            </w:pPr>
            <w:r>
              <w:t xml:space="preserve">Specific example of making Forms in </w:t>
            </w:r>
            <w:proofErr w:type="spellStart"/>
            <w:r>
              <w:t>SwiftUI</w:t>
            </w:r>
            <w:proofErr w:type="spellEnd"/>
          </w:p>
          <w:p w14:paraId="3497851A" w14:textId="03B27FB0" w:rsidR="00587599" w:rsidRPr="005B23B1" w:rsidRDefault="00587599" w:rsidP="00587599">
            <w:pPr>
              <w:pStyle w:val="ListParagraph"/>
              <w:numPr>
                <w:ilvl w:val="0"/>
                <w:numId w:val="28"/>
              </w:numPr>
              <w:suppressAutoHyphens w:val="0"/>
              <w:contextualSpacing/>
              <w:rPr>
                <w:i/>
                <w:iCs/>
              </w:rPr>
            </w:pPr>
            <w:r w:rsidRPr="005B23B1">
              <w:rPr>
                <w:i/>
                <w:iCs/>
              </w:rPr>
              <w:t xml:space="preserve">Lab </w:t>
            </w:r>
            <w:r>
              <w:rPr>
                <w:i/>
                <w:iCs/>
              </w:rPr>
              <w:t>2</w:t>
            </w:r>
            <w:r w:rsidR="00DD1CF0">
              <w:rPr>
                <w:i/>
                <w:iCs/>
              </w:rPr>
              <w:t>2</w:t>
            </w:r>
            <w:r>
              <w:rPr>
                <w:i/>
                <w:iCs/>
              </w:rPr>
              <w:t xml:space="preserve">: Example of </w:t>
            </w:r>
            <w:proofErr w:type="spellStart"/>
            <w:r>
              <w:rPr>
                <w:i/>
                <w:iCs/>
              </w:rPr>
              <w:t>Swift</w:t>
            </w:r>
            <w:r w:rsidR="004A7312">
              <w:rPr>
                <w:i/>
                <w:iCs/>
              </w:rPr>
              <w:t>UI</w:t>
            </w:r>
            <w:proofErr w:type="spellEnd"/>
          </w:p>
          <w:p w14:paraId="3BB8EED5" w14:textId="730DF05B" w:rsidR="00587599" w:rsidRDefault="00587599" w:rsidP="00463677">
            <w:pPr>
              <w:contextualSpacing/>
            </w:pPr>
          </w:p>
          <w:p w14:paraId="5DC0B1E7" w14:textId="1AB15FE9" w:rsidR="00587599" w:rsidRDefault="00587599" w:rsidP="00587599">
            <w:pPr>
              <w:contextualSpacing/>
              <w:rPr>
                <w:b/>
                <w:bCs/>
              </w:rPr>
            </w:pPr>
            <w:r w:rsidRPr="00C86F8A">
              <w:rPr>
                <w:b/>
                <w:bCs/>
              </w:rPr>
              <w:t>Session 2</w:t>
            </w:r>
            <w:r w:rsidR="00DD1CF0">
              <w:rPr>
                <w:b/>
                <w:bCs/>
              </w:rPr>
              <w:t>3</w:t>
            </w:r>
            <w:r w:rsidRPr="00C86F8A">
              <w:rPr>
                <w:b/>
                <w:bCs/>
              </w:rPr>
              <w:t xml:space="preserve">: </w:t>
            </w:r>
            <w:r w:rsidR="00952807">
              <w:rPr>
                <w:b/>
                <w:bCs/>
              </w:rPr>
              <w:t xml:space="preserve">Final </w:t>
            </w:r>
            <w:r>
              <w:rPr>
                <w:b/>
                <w:bCs/>
              </w:rPr>
              <w:t>Case Study</w:t>
            </w:r>
          </w:p>
          <w:p w14:paraId="7709C120" w14:textId="32D84375" w:rsidR="00587599" w:rsidRDefault="00587599" w:rsidP="00EE5149">
            <w:pPr>
              <w:pStyle w:val="ListParagraph"/>
              <w:numPr>
                <w:ilvl w:val="0"/>
                <w:numId w:val="28"/>
              </w:numPr>
              <w:tabs>
                <w:tab w:val="num" w:pos="720"/>
              </w:tabs>
              <w:suppressAutoHyphens w:val="0"/>
              <w:contextualSpacing/>
            </w:pPr>
            <w:r>
              <w:t xml:space="preserve">Students will have a choice of </w:t>
            </w:r>
            <w:r w:rsidR="00EE5149">
              <w:t xml:space="preserve">building a </w:t>
            </w:r>
            <w:r w:rsidR="00952807">
              <w:t>new complete</w:t>
            </w:r>
            <w:r w:rsidR="00EE5149">
              <w:t xml:space="preserve"> app from scratch in UIKIT or in </w:t>
            </w:r>
            <w:proofErr w:type="spellStart"/>
            <w:r w:rsidR="00EE5149">
              <w:t>SwiftUI</w:t>
            </w:r>
            <w:proofErr w:type="spellEnd"/>
            <w:r>
              <w:t xml:space="preserve">, or </w:t>
            </w:r>
            <w:r w:rsidR="00EE5149">
              <w:t>being supported in building an app of their own choice</w:t>
            </w:r>
            <w:r>
              <w:t>.</w:t>
            </w:r>
          </w:p>
          <w:p w14:paraId="4C42E3BB" w14:textId="34195326" w:rsidR="00587599" w:rsidRPr="00DD71CB" w:rsidRDefault="00587599" w:rsidP="00587599">
            <w:pPr>
              <w:pStyle w:val="ListParagraph"/>
              <w:numPr>
                <w:ilvl w:val="0"/>
                <w:numId w:val="28"/>
              </w:numPr>
              <w:tabs>
                <w:tab w:val="num" w:pos="720"/>
              </w:tabs>
              <w:suppressAutoHyphens w:val="0"/>
              <w:contextualSpacing/>
            </w:pPr>
            <w:r w:rsidRPr="00DD71CB">
              <w:rPr>
                <w:i/>
                <w:iCs/>
              </w:rPr>
              <w:t xml:space="preserve">Lab </w:t>
            </w:r>
            <w:r>
              <w:rPr>
                <w:i/>
                <w:iCs/>
              </w:rPr>
              <w:t>2</w:t>
            </w:r>
            <w:r w:rsidR="00EE5149">
              <w:rPr>
                <w:i/>
                <w:iCs/>
              </w:rPr>
              <w:t>3</w:t>
            </w:r>
            <w:r w:rsidRPr="00DD71CB">
              <w:rPr>
                <w:i/>
                <w:iCs/>
              </w:rPr>
              <w:t xml:space="preserve">: </w:t>
            </w:r>
            <w:r>
              <w:rPr>
                <w:i/>
                <w:iCs/>
              </w:rPr>
              <w:t xml:space="preserve">Building </w:t>
            </w:r>
            <w:r w:rsidR="00EE5149">
              <w:rPr>
                <w:i/>
                <w:iCs/>
              </w:rPr>
              <w:t>chosen</w:t>
            </w:r>
            <w:r>
              <w:rPr>
                <w:i/>
                <w:iCs/>
              </w:rPr>
              <w:t xml:space="preserve"> app</w:t>
            </w:r>
          </w:p>
          <w:p w14:paraId="78CAB92F" w14:textId="77777777" w:rsidR="00587599" w:rsidRDefault="00587599" w:rsidP="00463677">
            <w:pPr>
              <w:contextualSpacing/>
            </w:pPr>
          </w:p>
          <w:p w14:paraId="32E0A055" w14:textId="30AEC499" w:rsidR="00587599" w:rsidRPr="00B971A7" w:rsidRDefault="00587599" w:rsidP="00463677">
            <w:pPr>
              <w:contextualSpacing/>
            </w:pPr>
          </w:p>
        </w:tc>
      </w:tr>
    </w:tbl>
    <w:p w14:paraId="04D4C0A7" w14:textId="77777777" w:rsidR="002D0B10" w:rsidRDefault="002D0B10" w:rsidP="00BB61D2">
      <w:pPr>
        <w:rPr>
          <w:rFonts w:cstheme="minorHAnsi"/>
          <w:b/>
          <w:bCs/>
          <w:sz w:val="32"/>
          <w:szCs w:val="32"/>
        </w:rPr>
      </w:pPr>
    </w:p>
    <w:p w14:paraId="0AEF6008" w14:textId="04A26984" w:rsidR="00BB61D2" w:rsidRDefault="00BB61D2" w:rsidP="00A920D4">
      <w:pPr>
        <w:rPr>
          <w:rFonts w:cstheme="minorHAnsi"/>
          <w:b/>
          <w:bCs/>
          <w:sz w:val="32"/>
          <w:szCs w:val="32"/>
        </w:rPr>
      </w:pPr>
    </w:p>
    <w:p w14:paraId="258A2E04" w14:textId="43E0CF85" w:rsidR="005B23B1" w:rsidRPr="00290637" w:rsidRDefault="005B23B1" w:rsidP="00A920D4">
      <w:pPr>
        <w:rPr>
          <w:rFonts w:cstheme="minorHAnsi"/>
          <w:b/>
          <w:bCs/>
          <w:sz w:val="32"/>
          <w:szCs w:val="32"/>
        </w:rPr>
      </w:pPr>
    </w:p>
    <w:sectPr w:rsidR="005B23B1" w:rsidRPr="00290637" w:rsidSect="00036FC0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902" w:right="1559" w:bottom="1418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6F9AB" w14:textId="77777777" w:rsidR="00BD1CF4" w:rsidRDefault="00BD1CF4">
      <w:r>
        <w:separator/>
      </w:r>
    </w:p>
  </w:endnote>
  <w:endnote w:type="continuationSeparator" w:id="0">
    <w:p w14:paraId="3658EBE9" w14:textId="77777777" w:rsidR="00BD1CF4" w:rsidRDefault="00BD1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C0A1A" w14:textId="77777777" w:rsidR="000A748B" w:rsidRDefault="00915D0F" w:rsidP="00915D0F">
    <w:pPr>
      <w:tabs>
        <w:tab w:val="center" w:pos="4320"/>
        <w:tab w:val="right" w:pos="8640"/>
      </w:tabs>
      <w:jc w:val="center"/>
      <w:rPr>
        <w:sz w:val="20"/>
        <w:szCs w:val="20"/>
      </w:rPr>
    </w:pPr>
    <w:r w:rsidRPr="00915D0F">
      <w:rPr>
        <w:sz w:val="20"/>
        <w:szCs w:val="20"/>
      </w:rPr>
      <w:t>Framework Training Limited</w:t>
    </w:r>
  </w:p>
  <w:p w14:paraId="14FC7212" w14:textId="77777777" w:rsidR="00915D0F" w:rsidRPr="00915D0F" w:rsidRDefault="000A748B" w:rsidP="00915D0F">
    <w:pPr>
      <w:tabs>
        <w:tab w:val="center" w:pos="4320"/>
        <w:tab w:val="right" w:pos="8640"/>
      </w:tabs>
      <w:jc w:val="center"/>
      <w:rPr>
        <w:lang w:val="en-US"/>
      </w:rPr>
    </w:pPr>
    <w:r>
      <w:rPr>
        <w:sz w:val="20"/>
        <w:szCs w:val="20"/>
      </w:rPr>
      <w:t>4 Woodley’s Yard, West Street, Aldbourne, Wiltshire SN8 2BL</w:t>
    </w:r>
  </w:p>
  <w:p w14:paraId="33B0E24C" w14:textId="77777777" w:rsidR="00390D7E" w:rsidRPr="00390D7E" w:rsidRDefault="00390D7E" w:rsidP="00144A25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D0400" w14:textId="77777777" w:rsidR="00200795" w:rsidRDefault="00200795" w:rsidP="00200795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 xml:space="preserve">Framework Training Ltd </w:t>
    </w:r>
    <w:r>
      <w:rPr>
        <w:sz w:val="20"/>
        <w:szCs w:val="20"/>
      </w:rPr>
      <w:br/>
      <w:t xml:space="preserve">Tel: 020 3137 3920 </w:t>
    </w:r>
    <w:r>
      <w:rPr>
        <w:sz w:val="20"/>
        <w:szCs w:val="20"/>
      </w:rPr>
      <w:br/>
      <w:t>www.frameworktraining.co.uk</w:t>
    </w:r>
  </w:p>
  <w:p w14:paraId="78FF3DE0" w14:textId="77777777" w:rsidR="00ED0B50" w:rsidRPr="00390D7E" w:rsidRDefault="00ED0B50" w:rsidP="00200795">
    <w:pPr>
      <w:pStyle w:val="Footer"/>
      <w:jc w:val="center"/>
      <w:rPr>
        <w:sz w:val="20"/>
        <w:szCs w:val="20"/>
      </w:rPr>
    </w:pPr>
  </w:p>
  <w:p w14:paraId="72F5BE52" w14:textId="77777777" w:rsidR="00ED0B50" w:rsidRDefault="00ED0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2E4C1" w14:textId="77777777" w:rsidR="00BD1CF4" w:rsidRDefault="00BD1CF4">
      <w:r>
        <w:separator/>
      </w:r>
    </w:p>
  </w:footnote>
  <w:footnote w:type="continuationSeparator" w:id="0">
    <w:p w14:paraId="15334A84" w14:textId="77777777" w:rsidR="00BD1CF4" w:rsidRDefault="00BD1C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21676" w14:textId="4268AFEF" w:rsidR="00473C0C" w:rsidRPr="00473C0C" w:rsidRDefault="0046730D" w:rsidP="006D6739">
    <w:pPr>
      <w:tabs>
        <w:tab w:val="center" w:pos="4513"/>
      </w:tabs>
      <w:jc w:val="right"/>
      <w:rPr>
        <w:rFonts w:ascii="Times New Roman" w:hAns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32392B" wp14:editId="760BA595">
              <wp:simplePos x="0" y="0"/>
              <wp:positionH relativeFrom="column">
                <wp:posOffset>-124189</wp:posOffset>
              </wp:positionH>
              <wp:positionV relativeFrom="paragraph">
                <wp:posOffset>125138</wp:posOffset>
              </wp:positionV>
              <wp:extent cx="3549650" cy="688368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9650" cy="68836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D0E0DC" w14:textId="57AD33AE" w:rsidR="00A920D4" w:rsidRPr="00A920D4" w:rsidRDefault="00574AA5" w:rsidP="0046730D">
                          <w:pPr>
                            <w:rPr>
                              <w:rFonts w:cstheme="minorHAns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sz w:val="36"/>
                              <w:szCs w:val="36"/>
                            </w:rPr>
                            <w:t>Building iOS Apps in Swift</w:t>
                          </w:r>
                          <w:r w:rsidR="006216DC">
                            <w:rPr>
                              <w:rFonts w:cstheme="minorHAnsi"/>
                              <w:b/>
                              <w:bCs/>
                              <w:sz w:val="36"/>
                              <w:szCs w:val="36"/>
                            </w:rPr>
                            <w:t xml:space="preserve"> v1.</w:t>
                          </w:r>
                          <w:r w:rsidR="004A7312">
                            <w:rPr>
                              <w:rFonts w:cstheme="minorHAnsi"/>
                              <w:b/>
                              <w:bCs/>
                              <w:sz w:val="36"/>
                              <w:szCs w:val="36"/>
                            </w:rPr>
                            <w:t>5</w:t>
                          </w:r>
                          <w:r w:rsidR="00036FC0" w:rsidRPr="00A332D0">
                            <w:rPr>
                              <w:rFonts w:cstheme="minorHAnsi"/>
                              <w:b/>
                              <w:bCs/>
                              <w:sz w:val="36"/>
                              <w:szCs w:val="36"/>
                            </w:rPr>
                            <w:br/>
                          </w:r>
                          <w:r w:rsidR="00D6395C">
                            <w:rPr>
                              <w:rFonts w:cstheme="minorHAnsi"/>
                              <w:sz w:val="28"/>
                              <w:szCs w:val="28"/>
                            </w:rPr>
                            <w:t>6</w:t>
                          </w:r>
                          <w:r w:rsidR="008660A0">
                            <w:rPr>
                              <w:rFonts w:cstheme="minorHAnsi"/>
                              <w:sz w:val="28"/>
                              <w:szCs w:val="28"/>
                            </w:rPr>
                            <w:t xml:space="preserve"> x </w:t>
                          </w:r>
                          <w:r w:rsidR="00D6395C">
                            <w:rPr>
                              <w:rFonts w:cstheme="minorHAnsi"/>
                              <w:sz w:val="28"/>
                              <w:szCs w:val="28"/>
                            </w:rPr>
                            <w:t>8</w:t>
                          </w:r>
                          <w:r w:rsidR="008660A0">
                            <w:rPr>
                              <w:rFonts w:cstheme="minorHAnsi"/>
                              <w:sz w:val="28"/>
                              <w:szCs w:val="28"/>
                            </w:rPr>
                            <w:t>-hours sessions</w:t>
                          </w:r>
                          <w:r w:rsidR="00A920D4">
                            <w:rPr>
                              <w:rFonts w:cstheme="minorHAnsi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41B59259" w14:textId="77777777" w:rsidR="0046730D" w:rsidRDefault="0046730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32392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9.8pt;margin-top:9.85pt;width:279.5pt;height:5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" fillcolor="white [3201]" stroked="f" strokeweight=".5pt">
              <v:textbox>
                <w:txbxContent>
                  <w:p w14:paraId="69D0E0DC" w14:textId="57AD33AE" w:rsidR="00A920D4" w:rsidRPr="00A920D4" w:rsidRDefault="00574AA5" w:rsidP="0046730D">
                    <w:pPr>
                      <w:rPr>
                        <w:rFonts w:cstheme="minorHAnsi"/>
                        <w:sz w:val="28"/>
                        <w:szCs w:val="28"/>
                      </w:rPr>
                    </w:pPr>
                    <w:r>
                      <w:rPr>
                        <w:rFonts w:cstheme="minorHAnsi"/>
                        <w:b/>
                        <w:bCs/>
                        <w:sz w:val="36"/>
                        <w:szCs w:val="36"/>
                      </w:rPr>
                      <w:t>Building iOS Apps in Swift</w:t>
                    </w:r>
                    <w:r w:rsidR="006216DC">
                      <w:rPr>
                        <w:rFonts w:cstheme="minorHAnsi"/>
                        <w:b/>
                        <w:bCs/>
                        <w:sz w:val="36"/>
                        <w:szCs w:val="36"/>
                      </w:rPr>
                      <w:t xml:space="preserve"> v1.</w:t>
                    </w:r>
                    <w:r w:rsidR="004A7312">
                      <w:rPr>
                        <w:rFonts w:cstheme="minorHAnsi"/>
                        <w:b/>
                        <w:bCs/>
                        <w:sz w:val="36"/>
                        <w:szCs w:val="36"/>
                      </w:rPr>
                      <w:t>5</w:t>
                    </w:r>
                    <w:r w:rsidR="00036FC0" w:rsidRPr="00A332D0">
                      <w:rPr>
                        <w:rFonts w:cstheme="minorHAnsi"/>
                        <w:b/>
                        <w:bCs/>
                        <w:sz w:val="36"/>
                        <w:szCs w:val="36"/>
                      </w:rPr>
                      <w:br/>
                    </w:r>
                    <w:r w:rsidR="00D6395C">
                      <w:rPr>
                        <w:rFonts w:cstheme="minorHAnsi"/>
                        <w:sz w:val="28"/>
                        <w:szCs w:val="28"/>
                      </w:rPr>
                      <w:t>6</w:t>
                    </w:r>
                    <w:r w:rsidR="008660A0">
                      <w:rPr>
                        <w:rFonts w:cstheme="minorHAnsi"/>
                        <w:sz w:val="28"/>
                        <w:szCs w:val="28"/>
                      </w:rPr>
                      <w:t xml:space="preserve"> x </w:t>
                    </w:r>
                    <w:r w:rsidR="00D6395C">
                      <w:rPr>
                        <w:rFonts w:cstheme="minorHAnsi"/>
                        <w:sz w:val="28"/>
                        <w:szCs w:val="28"/>
                      </w:rPr>
                      <w:t>8</w:t>
                    </w:r>
                    <w:r w:rsidR="008660A0">
                      <w:rPr>
                        <w:rFonts w:cstheme="minorHAnsi"/>
                        <w:sz w:val="28"/>
                        <w:szCs w:val="28"/>
                      </w:rPr>
                      <w:t>-hours sessions</w:t>
                    </w:r>
                    <w:r w:rsidR="00A920D4">
                      <w:rPr>
                        <w:rFonts w:cstheme="minorHAnsi"/>
                        <w:sz w:val="28"/>
                        <w:szCs w:val="28"/>
                      </w:rPr>
                      <w:t xml:space="preserve"> </w:t>
                    </w:r>
                  </w:p>
                  <w:p w14:paraId="41B59259" w14:textId="77777777" w:rsidR="0046730D" w:rsidRDefault="0046730D"/>
                </w:txbxContent>
              </v:textbox>
            </v:shape>
          </w:pict>
        </mc:Fallback>
      </mc:AlternateContent>
    </w:r>
    <w:r w:rsidR="006D6739">
      <w:rPr>
        <w:noProof/>
      </w:rPr>
      <w:drawing>
        <wp:inline distT="0" distB="0" distL="0" distR="0" wp14:anchorId="59EA7464" wp14:editId="127FF812">
          <wp:extent cx="1525270" cy="85766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127" cy="8603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3C156" w14:textId="77777777" w:rsidR="00890A69" w:rsidRDefault="006D6739" w:rsidP="00890A69">
    <w:pPr>
      <w:pStyle w:val="Header"/>
      <w:tabs>
        <w:tab w:val="clear" w:pos="4320"/>
        <w:tab w:val="clear" w:pos="8640"/>
        <w:tab w:val="left" w:pos="5385"/>
      </w:tabs>
    </w:pPr>
    <w:r>
      <w:rPr>
        <w:noProof/>
      </w:rPr>
      <w:drawing>
        <wp:inline distT="0" distB="0" distL="0" distR="0" wp14:anchorId="525C98EA" wp14:editId="456322B2">
          <wp:extent cx="1839595" cy="1034415"/>
          <wp:effectExtent l="0" t="0" r="8255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595" cy="1034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D1D"/>
    <w:multiLevelType w:val="hybridMultilevel"/>
    <w:tmpl w:val="8D0CA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A42F4"/>
    <w:multiLevelType w:val="hybridMultilevel"/>
    <w:tmpl w:val="1CEA8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F13F9"/>
    <w:multiLevelType w:val="hybridMultilevel"/>
    <w:tmpl w:val="C3202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E0167"/>
    <w:multiLevelType w:val="multilevel"/>
    <w:tmpl w:val="497C84A4"/>
    <w:name w:val="WW8Num222222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 w:val="0"/>
      </w:rPr>
    </w:lvl>
    <w:lvl w:ilvl="1">
      <w:start w:val="1"/>
      <w:numFmt w:val="decimal"/>
      <w:lvlText w:val="%1.%2"/>
      <w:lvlJc w:val="left"/>
      <w:pPr>
        <w:ind w:left="1418" w:hanging="698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cs="Times New Roman" w:hint="default"/>
      </w:rPr>
    </w:lvl>
  </w:abstractNum>
  <w:abstractNum w:abstractNumId="4" w15:restartNumberingAfterBreak="0">
    <w:nsid w:val="12B1363C"/>
    <w:multiLevelType w:val="hybridMultilevel"/>
    <w:tmpl w:val="B3FA2000"/>
    <w:lvl w:ilvl="0" w:tplc="0FD83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5E83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24574A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3E8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BA7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B6C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66A2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46A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BC18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43E53C9"/>
    <w:multiLevelType w:val="multilevel"/>
    <w:tmpl w:val="08E2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86EFC"/>
    <w:multiLevelType w:val="hybridMultilevel"/>
    <w:tmpl w:val="FB766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B08E4"/>
    <w:multiLevelType w:val="multilevel"/>
    <w:tmpl w:val="624E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85637"/>
    <w:multiLevelType w:val="multilevel"/>
    <w:tmpl w:val="2D28D7C6"/>
    <w:lvl w:ilvl="0">
      <w:start w:val="6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9" w15:restartNumberingAfterBreak="0">
    <w:nsid w:val="1BEB4049"/>
    <w:multiLevelType w:val="hybridMultilevel"/>
    <w:tmpl w:val="02C2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7905"/>
    <w:multiLevelType w:val="hybridMultilevel"/>
    <w:tmpl w:val="2D7C518E"/>
    <w:lvl w:ilvl="0" w:tplc="3D0A2D68">
      <w:start w:val="1"/>
      <w:numFmt w:val="decimal"/>
      <w:lvlText w:val="%1."/>
      <w:lvlJc w:val="left"/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1" w15:restartNumberingAfterBreak="0">
    <w:nsid w:val="22844F7F"/>
    <w:multiLevelType w:val="hybridMultilevel"/>
    <w:tmpl w:val="2D28D7C6"/>
    <w:lvl w:ilvl="0" w:tplc="0409000F">
      <w:start w:val="6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2" w15:restartNumberingAfterBreak="0">
    <w:nsid w:val="23E3784A"/>
    <w:multiLevelType w:val="hybridMultilevel"/>
    <w:tmpl w:val="281AD912"/>
    <w:lvl w:ilvl="0" w:tplc="00B0A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E0C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1CCF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C25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BE9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80D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084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F2A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602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E07F3D"/>
    <w:multiLevelType w:val="hybridMultilevel"/>
    <w:tmpl w:val="42AA0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F0AED"/>
    <w:multiLevelType w:val="hybridMultilevel"/>
    <w:tmpl w:val="96304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54693"/>
    <w:multiLevelType w:val="hybridMultilevel"/>
    <w:tmpl w:val="4C7A6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B2BEB"/>
    <w:multiLevelType w:val="hybridMultilevel"/>
    <w:tmpl w:val="1556F0C8"/>
    <w:lvl w:ilvl="0" w:tplc="D42AD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120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AE1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62D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146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F8E9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C4C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E81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C95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6F33923"/>
    <w:multiLevelType w:val="multilevel"/>
    <w:tmpl w:val="83AE20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A2D06B9"/>
    <w:multiLevelType w:val="hybridMultilevel"/>
    <w:tmpl w:val="3DCE6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847CA"/>
    <w:multiLevelType w:val="hybridMultilevel"/>
    <w:tmpl w:val="A0F8D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B6716"/>
    <w:multiLevelType w:val="hybridMultilevel"/>
    <w:tmpl w:val="2BFA87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E0E22DA"/>
    <w:multiLevelType w:val="hybridMultilevel"/>
    <w:tmpl w:val="57D4B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BC70F4"/>
    <w:multiLevelType w:val="hybridMultilevel"/>
    <w:tmpl w:val="3DEAB23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5F817B7"/>
    <w:multiLevelType w:val="hybridMultilevel"/>
    <w:tmpl w:val="0AAEF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F2BBF"/>
    <w:multiLevelType w:val="hybridMultilevel"/>
    <w:tmpl w:val="12047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346982"/>
    <w:multiLevelType w:val="hybridMultilevel"/>
    <w:tmpl w:val="EA38E6C8"/>
    <w:lvl w:ilvl="0" w:tplc="0F9A0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E29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9672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DCD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F4B0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9A54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D85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D8F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E7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D121197"/>
    <w:multiLevelType w:val="hybridMultilevel"/>
    <w:tmpl w:val="DF8C9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3E2C27"/>
    <w:multiLevelType w:val="hybridMultilevel"/>
    <w:tmpl w:val="10EC9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BD4E1E"/>
    <w:multiLevelType w:val="multilevel"/>
    <w:tmpl w:val="213C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B948AF"/>
    <w:multiLevelType w:val="hybridMultilevel"/>
    <w:tmpl w:val="3D14A8F8"/>
    <w:lvl w:ilvl="0" w:tplc="CF3EF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A6E7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62224C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F4E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BAE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1EA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9E6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260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926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E512F0F"/>
    <w:multiLevelType w:val="multilevel"/>
    <w:tmpl w:val="1BD6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2"/>
  </w:num>
  <w:num w:numId="3">
    <w:abstractNumId w:val="11"/>
  </w:num>
  <w:num w:numId="4">
    <w:abstractNumId w:val="8"/>
  </w:num>
  <w:num w:numId="5">
    <w:abstractNumId w:val="3"/>
  </w:num>
  <w:num w:numId="6">
    <w:abstractNumId w:val="17"/>
  </w:num>
  <w:num w:numId="7">
    <w:abstractNumId w:val="2"/>
  </w:num>
  <w:num w:numId="8">
    <w:abstractNumId w:val="19"/>
  </w:num>
  <w:num w:numId="9">
    <w:abstractNumId w:val="18"/>
  </w:num>
  <w:num w:numId="10">
    <w:abstractNumId w:val="7"/>
  </w:num>
  <w:num w:numId="11">
    <w:abstractNumId w:val="30"/>
  </w:num>
  <w:num w:numId="12">
    <w:abstractNumId w:val="5"/>
  </w:num>
  <w:num w:numId="13">
    <w:abstractNumId w:val="24"/>
  </w:num>
  <w:num w:numId="14">
    <w:abstractNumId w:val="16"/>
  </w:num>
  <w:num w:numId="15">
    <w:abstractNumId w:val="25"/>
  </w:num>
  <w:num w:numId="16">
    <w:abstractNumId w:val="29"/>
  </w:num>
  <w:num w:numId="17">
    <w:abstractNumId w:val="12"/>
  </w:num>
  <w:num w:numId="18">
    <w:abstractNumId w:val="14"/>
  </w:num>
  <w:num w:numId="19">
    <w:abstractNumId w:val="4"/>
  </w:num>
  <w:num w:numId="20">
    <w:abstractNumId w:val="26"/>
  </w:num>
  <w:num w:numId="21">
    <w:abstractNumId w:val="15"/>
  </w:num>
  <w:num w:numId="22">
    <w:abstractNumId w:val="23"/>
  </w:num>
  <w:num w:numId="23">
    <w:abstractNumId w:val="1"/>
  </w:num>
  <w:num w:numId="24">
    <w:abstractNumId w:val="27"/>
  </w:num>
  <w:num w:numId="25">
    <w:abstractNumId w:val="0"/>
  </w:num>
  <w:num w:numId="26">
    <w:abstractNumId w:val="21"/>
  </w:num>
  <w:num w:numId="27">
    <w:abstractNumId w:val="6"/>
  </w:num>
  <w:num w:numId="28">
    <w:abstractNumId w:val="9"/>
  </w:num>
  <w:num w:numId="29">
    <w:abstractNumId w:val="13"/>
  </w:num>
  <w:num w:numId="30">
    <w:abstractNumId w:val="28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0D"/>
    <w:rsid w:val="00002341"/>
    <w:rsid w:val="000041C1"/>
    <w:rsid w:val="000204A5"/>
    <w:rsid w:val="00036FC0"/>
    <w:rsid w:val="00045ACA"/>
    <w:rsid w:val="00050739"/>
    <w:rsid w:val="00061CAA"/>
    <w:rsid w:val="00061ED5"/>
    <w:rsid w:val="000A748B"/>
    <w:rsid w:val="000B24AC"/>
    <w:rsid w:val="000B67CA"/>
    <w:rsid w:val="000C696B"/>
    <w:rsid w:val="000D18B3"/>
    <w:rsid w:val="000D646B"/>
    <w:rsid w:val="00100DFC"/>
    <w:rsid w:val="0012042F"/>
    <w:rsid w:val="00120C31"/>
    <w:rsid w:val="00144A25"/>
    <w:rsid w:val="00156558"/>
    <w:rsid w:val="001643CF"/>
    <w:rsid w:val="00164768"/>
    <w:rsid w:val="001A6858"/>
    <w:rsid w:val="001B19BD"/>
    <w:rsid w:val="001C43CA"/>
    <w:rsid w:val="001E2F13"/>
    <w:rsid w:val="00200795"/>
    <w:rsid w:val="00204412"/>
    <w:rsid w:val="00215B65"/>
    <w:rsid w:val="00221D9E"/>
    <w:rsid w:val="002239E0"/>
    <w:rsid w:val="00245595"/>
    <w:rsid w:val="00250529"/>
    <w:rsid w:val="00251F43"/>
    <w:rsid w:val="00270A90"/>
    <w:rsid w:val="00274CCD"/>
    <w:rsid w:val="002834E7"/>
    <w:rsid w:val="0028546B"/>
    <w:rsid w:val="00287CE3"/>
    <w:rsid w:val="00293C2E"/>
    <w:rsid w:val="00294A45"/>
    <w:rsid w:val="002D0B10"/>
    <w:rsid w:val="002E01C7"/>
    <w:rsid w:val="002F472E"/>
    <w:rsid w:val="003111F2"/>
    <w:rsid w:val="0031333F"/>
    <w:rsid w:val="0031621D"/>
    <w:rsid w:val="003218C5"/>
    <w:rsid w:val="00327865"/>
    <w:rsid w:val="00367DE5"/>
    <w:rsid w:val="00371099"/>
    <w:rsid w:val="00371670"/>
    <w:rsid w:val="0037452C"/>
    <w:rsid w:val="003864BC"/>
    <w:rsid w:val="00390D7E"/>
    <w:rsid w:val="003A1543"/>
    <w:rsid w:val="003E501F"/>
    <w:rsid w:val="003F04B6"/>
    <w:rsid w:val="004021B8"/>
    <w:rsid w:val="004059E1"/>
    <w:rsid w:val="00416FC7"/>
    <w:rsid w:val="00435125"/>
    <w:rsid w:val="004415C6"/>
    <w:rsid w:val="00442F76"/>
    <w:rsid w:val="00445E8B"/>
    <w:rsid w:val="0046730D"/>
    <w:rsid w:val="00473C0C"/>
    <w:rsid w:val="004840D2"/>
    <w:rsid w:val="00492FA2"/>
    <w:rsid w:val="004A37B3"/>
    <w:rsid w:val="004A7312"/>
    <w:rsid w:val="004A7BEA"/>
    <w:rsid w:val="004C10B4"/>
    <w:rsid w:val="004D291D"/>
    <w:rsid w:val="004D494A"/>
    <w:rsid w:val="004E308D"/>
    <w:rsid w:val="005173B6"/>
    <w:rsid w:val="00542673"/>
    <w:rsid w:val="00571732"/>
    <w:rsid w:val="00571DB8"/>
    <w:rsid w:val="00574AA5"/>
    <w:rsid w:val="00587599"/>
    <w:rsid w:val="00596674"/>
    <w:rsid w:val="005B23B1"/>
    <w:rsid w:val="005B3F73"/>
    <w:rsid w:val="005B440E"/>
    <w:rsid w:val="005D0F82"/>
    <w:rsid w:val="005D50F2"/>
    <w:rsid w:val="005E081E"/>
    <w:rsid w:val="005F006E"/>
    <w:rsid w:val="005F10EA"/>
    <w:rsid w:val="00600040"/>
    <w:rsid w:val="00601C1E"/>
    <w:rsid w:val="00605F42"/>
    <w:rsid w:val="006216DC"/>
    <w:rsid w:val="00632DD1"/>
    <w:rsid w:val="00641C66"/>
    <w:rsid w:val="006476E7"/>
    <w:rsid w:val="00653DC6"/>
    <w:rsid w:val="00672AC6"/>
    <w:rsid w:val="00674BD7"/>
    <w:rsid w:val="00681E19"/>
    <w:rsid w:val="00691671"/>
    <w:rsid w:val="00693034"/>
    <w:rsid w:val="00695F49"/>
    <w:rsid w:val="006964D6"/>
    <w:rsid w:val="006D0E9B"/>
    <w:rsid w:val="006D6739"/>
    <w:rsid w:val="006F4A15"/>
    <w:rsid w:val="006F58D6"/>
    <w:rsid w:val="00711C5B"/>
    <w:rsid w:val="0071331F"/>
    <w:rsid w:val="00745A13"/>
    <w:rsid w:val="007512C9"/>
    <w:rsid w:val="00751515"/>
    <w:rsid w:val="00767F82"/>
    <w:rsid w:val="007B04C7"/>
    <w:rsid w:val="007C1EA2"/>
    <w:rsid w:val="007D5C73"/>
    <w:rsid w:val="007D5FC7"/>
    <w:rsid w:val="007D72DA"/>
    <w:rsid w:val="007F0EB6"/>
    <w:rsid w:val="00814CAE"/>
    <w:rsid w:val="0083214C"/>
    <w:rsid w:val="00855295"/>
    <w:rsid w:val="008660A0"/>
    <w:rsid w:val="00874EC5"/>
    <w:rsid w:val="00875767"/>
    <w:rsid w:val="00882167"/>
    <w:rsid w:val="00890A69"/>
    <w:rsid w:val="008D7075"/>
    <w:rsid w:val="008E139A"/>
    <w:rsid w:val="008E57E7"/>
    <w:rsid w:val="008F4921"/>
    <w:rsid w:val="00901118"/>
    <w:rsid w:val="00906EE7"/>
    <w:rsid w:val="00912C27"/>
    <w:rsid w:val="009155E6"/>
    <w:rsid w:val="009156D1"/>
    <w:rsid w:val="00915D0F"/>
    <w:rsid w:val="0092531E"/>
    <w:rsid w:val="00952807"/>
    <w:rsid w:val="00967035"/>
    <w:rsid w:val="00977FE8"/>
    <w:rsid w:val="00980CB0"/>
    <w:rsid w:val="00991633"/>
    <w:rsid w:val="00992748"/>
    <w:rsid w:val="009A4939"/>
    <w:rsid w:val="009A592A"/>
    <w:rsid w:val="009B006F"/>
    <w:rsid w:val="009F7685"/>
    <w:rsid w:val="00A04904"/>
    <w:rsid w:val="00A13A4F"/>
    <w:rsid w:val="00A31CAC"/>
    <w:rsid w:val="00A332D0"/>
    <w:rsid w:val="00A47F40"/>
    <w:rsid w:val="00A610B9"/>
    <w:rsid w:val="00A63F60"/>
    <w:rsid w:val="00A83014"/>
    <w:rsid w:val="00A8334C"/>
    <w:rsid w:val="00A920D4"/>
    <w:rsid w:val="00AF2E60"/>
    <w:rsid w:val="00AF6A3D"/>
    <w:rsid w:val="00B0640C"/>
    <w:rsid w:val="00B46DF3"/>
    <w:rsid w:val="00B808DF"/>
    <w:rsid w:val="00B971A7"/>
    <w:rsid w:val="00BA6094"/>
    <w:rsid w:val="00BB4FAC"/>
    <w:rsid w:val="00BB61D2"/>
    <w:rsid w:val="00BC09CF"/>
    <w:rsid w:val="00BD1339"/>
    <w:rsid w:val="00BD1CF4"/>
    <w:rsid w:val="00BD60D6"/>
    <w:rsid w:val="00BF1FEC"/>
    <w:rsid w:val="00C03052"/>
    <w:rsid w:val="00C03062"/>
    <w:rsid w:val="00C11386"/>
    <w:rsid w:val="00C11E09"/>
    <w:rsid w:val="00C14855"/>
    <w:rsid w:val="00C15E8A"/>
    <w:rsid w:val="00C17909"/>
    <w:rsid w:val="00C26CCB"/>
    <w:rsid w:val="00C276F5"/>
    <w:rsid w:val="00C416D9"/>
    <w:rsid w:val="00C941F2"/>
    <w:rsid w:val="00C94F87"/>
    <w:rsid w:val="00CA14DA"/>
    <w:rsid w:val="00CA30F2"/>
    <w:rsid w:val="00CB0A96"/>
    <w:rsid w:val="00CB51A9"/>
    <w:rsid w:val="00CE2300"/>
    <w:rsid w:val="00D047E4"/>
    <w:rsid w:val="00D17E5E"/>
    <w:rsid w:val="00D2546B"/>
    <w:rsid w:val="00D30421"/>
    <w:rsid w:val="00D30B34"/>
    <w:rsid w:val="00D6395C"/>
    <w:rsid w:val="00D711C7"/>
    <w:rsid w:val="00D75656"/>
    <w:rsid w:val="00D80290"/>
    <w:rsid w:val="00DA191C"/>
    <w:rsid w:val="00DA7D39"/>
    <w:rsid w:val="00DD1CF0"/>
    <w:rsid w:val="00DD71CB"/>
    <w:rsid w:val="00DE0668"/>
    <w:rsid w:val="00DE3B03"/>
    <w:rsid w:val="00DE466F"/>
    <w:rsid w:val="00DE6912"/>
    <w:rsid w:val="00DE6F12"/>
    <w:rsid w:val="00E10728"/>
    <w:rsid w:val="00E24993"/>
    <w:rsid w:val="00E32700"/>
    <w:rsid w:val="00E32A64"/>
    <w:rsid w:val="00E74B4B"/>
    <w:rsid w:val="00E96704"/>
    <w:rsid w:val="00E96D3B"/>
    <w:rsid w:val="00EB55E4"/>
    <w:rsid w:val="00EC627F"/>
    <w:rsid w:val="00ED0B50"/>
    <w:rsid w:val="00EE3FA9"/>
    <w:rsid w:val="00EE5149"/>
    <w:rsid w:val="00EE6F6A"/>
    <w:rsid w:val="00EF62CE"/>
    <w:rsid w:val="00F010DA"/>
    <w:rsid w:val="00F02E69"/>
    <w:rsid w:val="00F12459"/>
    <w:rsid w:val="00F319EF"/>
    <w:rsid w:val="00F349F6"/>
    <w:rsid w:val="00F51D44"/>
    <w:rsid w:val="00F642DE"/>
    <w:rsid w:val="00F74509"/>
    <w:rsid w:val="00F74DE6"/>
    <w:rsid w:val="00F770ED"/>
    <w:rsid w:val="00FA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BF4A78"/>
  <w14:defaultImageDpi w14:val="0"/>
  <w15:docId w15:val="{316A1A79-DCC0-4726-9689-03E03F8B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730D"/>
    <w:rPr>
      <w:rFonts w:asciiTheme="minorHAnsi" w:eastAsiaTheme="minorEastAsia" w:hAnsiTheme="minorHAnsi" w:cstheme="minorBidi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4673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73C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73C0C"/>
    <w:rPr>
      <w:rFonts w:cs="Times New Roman"/>
      <w:sz w:val="24"/>
      <w:lang w:val="en-US" w:eastAsia="en-US"/>
    </w:rPr>
  </w:style>
  <w:style w:type="paragraph" w:styleId="Footer">
    <w:name w:val="footer"/>
    <w:basedOn w:val="Normal"/>
    <w:link w:val="FooterChar"/>
    <w:rsid w:val="00473C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locked/>
    <w:rPr>
      <w:rFonts w:ascii="Calibri" w:hAnsi="Calibri" w:cs="Times New Roman"/>
      <w:sz w:val="24"/>
      <w:szCs w:val="24"/>
      <w:lang w:val="x-none" w:eastAsia="en-US"/>
    </w:rPr>
  </w:style>
  <w:style w:type="table" w:styleId="TableGrid">
    <w:name w:val="Table Grid"/>
    <w:basedOn w:val="TableNormal"/>
    <w:uiPriority w:val="59"/>
    <w:rsid w:val="00D0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3111F2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5295"/>
    <w:pPr>
      <w:suppressAutoHyphens/>
      <w:ind w:left="720"/>
    </w:pPr>
    <w:rPr>
      <w:lang w:eastAsia="ar-SA"/>
    </w:rPr>
  </w:style>
  <w:style w:type="paragraph" w:styleId="BalloonText">
    <w:name w:val="Balloon Text"/>
    <w:basedOn w:val="Normal"/>
    <w:link w:val="BalloonTextChar"/>
    <w:uiPriority w:val="99"/>
    <w:rsid w:val="00100D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00DFC"/>
    <w:rPr>
      <w:rFonts w:ascii="Tahoma" w:hAnsi="Tahoma" w:cs="Times New Roman"/>
      <w:sz w:val="16"/>
      <w:lang w:val="x-none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6730D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F49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68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8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hared%20drives\FTShared\Office%20Templates\Letterhead%20with%20new%20log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AD74F87043FE4BBEC8356891FA714D" ma:contentTypeVersion="10" ma:contentTypeDescription="Create a new document." ma:contentTypeScope="" ma:versionID="27b97ae43e53d30a0cb219a60f2797be">
  <xsd:schema xmlns:xsd="http://www.w3.org/2001/XMLSchema" xmlns:xs="http://www.w3.org/2001/XMLSchema" xmlns:p="http://schemas.microsoft.com/office/2006/metadata/properties" xmlns:ns2="9fb8aed9-18ea-4990-b6df-e8f930c0c77e" targetNamespace="http://schemas.microsoft.com/office/2006/metadata/properties" ma:root="true" ma:fieldsID="f2cc36f7080d46fd3290dab2df130848" ns2:_="">
    <xsd:import namespace="9fb8aed9-18ea-4990-b6df-e8f930c0c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b8aed9-18ea-4990-b6df-e8f930c0c7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349A14-0BD4-4BF6-85D1-51F309B6A5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81371F-638E-4EA8-9CBF-157B3B1BF4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4427D8-B9F5-4903-AC2D-68F1C03073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9B77C1-63D9-4608-A01E-64CBEDC50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b8aed9-18ea-4990-b6df-e8f930c0c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G:\Shared drives\FTShared\Office Templates\Letterhead with new logo.dotx</Template>
  <TotalTime>162</TotalTime>
  <Pages>7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Delegate List</vt:lpstr>
    </vt:vector>
  </TitlesOfParts>
  <Company>Framework Training</Company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Delegate List</dc:title>
  <dc:creator>Ian</dc:creator>
  <dc:description>revision 3.4</dc:description>
  <cp:lastModifiedBy>Chris Price [cjp]</cp:lastModifiedBy>
  <cp:revision>32</cp:revision>
  <cp:lastPrinted>2021-04-07T12:19:00Z</cp:lastPrinted>
  <dcterms:created xsi:type="dcterms:W3CDTF">2021-04-07T11:00:00Z</dcterms:created>
  <dcterms:modified xsi:type="dcterms:W3CDTF">2021-09-10T09:01:00Z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0x01010019AD74F87043FE4BBEC8356891FA714D</vt:lpwstr>
  </property>
</Properties>
</file>